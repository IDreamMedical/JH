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18" w:rsidRDefault="00106418">
      <w:r>
        <w:rPr>
          <w:rFonts w:hint="eastAsia"/>
        </w:rPr>
        <w:t>锦宏产业园管理软件需求确认</w:t>
      </w:r>
      <w:r>
        <w:t>:</w:t>
      </w:r>
    </w:p>
    <w:p w:rsidR="00106418" w:rsidRDefault="00106418"/>
    <w:p w:rsidR="00106418" w:rsidRDefault="00106418">
      <w:r>
        <w:rPr>
          <w:rFonts w:hint="eastAsia"/>
        </w:rPr>
        <w:t>以下问题请派人商量考虑并给回复</w:t>
      </w:r>
      <w:r>
        <w:t xml:space="preserve">; </w:t>
      </w:r>
      <w:r>
        <w:rPr>
          <w:rFonts w:hint="eastAsia"/>
        </w:rPr>
        <w:t>蓝色部分都要配合回复</w:t>
      </w:r>
      <w:r>
        <w:t>;</w:t>
      </w:r>
    </w:p>
    <w:p w:rsidR="00106418" w:rsidRDefault="00106418"/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全局</w:t>
      </w:r>
    </w:p>
    <w:p w:rsidR="00106418" w:rsidRPr="00EA53E1" w:rsidRDefault="00106418" w:rsidP="00044F93">
      <w:pPr>
        <w:numPr>
          <w:ilvl w:val="1"/>
          <w:numId w:val="1"/>
        </w:numPr>
        <w:rPr>
          <w:color w:val="0000FF"/>
        </w:rPr>
      </w:pPr>
      <w:r w:rsidRPr="00EA53E1">
        <w:rPr>
          <w:rFonts w:hint="eastAsia"/>
          <w:color w:val="0000FF"/>
        </w:rPr>
        <w:t>权限分配的界面有何要求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接入方式怎样设计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目前界面上只有业务相关的菜单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而没有系统功能菜单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是否另外加一个系统菜单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界面要怎样的效果</w:t>
      </w:r>
      <w:r w:rsidRPr="00EA53E1">
        <w:rPr>
          <w:color w:val="0000FF"/>
        </w:rPr>
        <w:t>;</w:t>
      </w:r>
    </w:p>
    <w:p w:rsidR="00106418" w:rsidRPr="00EA53E1" w:rsidRDefault="00106418" w:rsidP="00044F93">
      <w:pPr>
        <w:numPr>
          <w:ilvl w:val="1"/>
          <w:numId w:val="1"/>
        </w:numPr>
        <w:rPr>
          <w:color w:val="0000FF"/>
        </w:rPr>
      </w:pPr>
      <w:r w:rsidRPr="00EA53E1">
        <w:rPr>
          <w:rFonts w:hint="eastAsia"/>
          <w:color w:val="0000FF"/>
        </w:rPr>
        <w:t>用户密码的修改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用户的添加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修改删除等功能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目前已经实现了对话框和相关逻辑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但是没有放在界面上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原因同上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采用何种功能接入方式</w:t>
      </w:r>
      <w:r w:rsidRPr="00EA53E1">
        <w:rPr>
          <w:color w:val="0000FF"/>
        </w:rPr>
        <w:t xml:space="preserve">, </w:t>
      </w:r>
      <w:r w:rsidRPr="00EA53E1">
        <w:rPr>
          <w:rFonts w:hint="eastAsia"/>
          <w:color w:val="0000FF"/>
        </w:rPr>
        <w:t>是否是另加一个菜单条</w:t>
      </w:r>
      <w:r w:rsidRPr="00EA53E1">
        <w:rPr>
          <w:color w:val="0000FF"/>
        </w:rPr>
        <w:t>?</w:t>
      </w:r>
    </w:p>
    <w:p w:rsidR="00106418" w:rsidRDefault="00106418" w:rsidP="00EA53E1">
      <w:pPr>
        <w:numPr>
          <w:ilvl w:val="1"/>
          <w:numId w:val="1"/>
        </w:numPr>
      </w:pPr>
      <w:r>
        <w:rPr>
          <w:rFonts w:hint="eastAsia"/>
        </w:rPr>
        <w:t>目前的菜单是按照需求文档</w:t>
      </w:r>
      <w:r>
        <w:t xml:space="preserve">, </w:t>
      </w:r>
      <w:r>
        <w:rPr>
          <w:rFonts w:hint="eastAsia"/>
        </w:rPr>
        <w:t>显示当前选中大模块下的所有子模块</w:t>
      </w:r>
      <w:r>
        <w:t xml:space="preserve">, </w:t>
      </w:r>
      <w:r>
        <w:rPr>
          <w:rFonts w:hint="eastAsia"/>
        </w:rPr>
        <w:t>而非</w:t>
      </w:r>
      <w:r>
        <w:t>QQ</w:t>
      </w:r>
      <w:r>
        <w:rPr>
          <w:rFonts w:hint="eastAsia"/>
        </w:rPr>
        <w:t>上说过一次的显示最常用的模块</w:t>
      </w:r>
      <w:r>
        <w:t xml:space="preserve">, </w:t>
      </w:r>
      <w:r>
        <w:rPr>
          <w:rFonts w:hint="eastAsia"/>
        </w:rPr>
        <w:t>那样会涉及很多其他问题</w:t>
      </w:r>
      <w:r>
        <w:t xml:space="preserve">, </w:t>
      </w:r>
      <w:r>
        <w:rPr>
          <w:rFonts w:hint="eastAsia"/>
        </w:rPr>
        <w:t>包括最常用的定义和算法等等</w:t>
      </w:r>
      <w:r>
        <w:t xml:space="preserve">, </w:t>
      </w:r>
      <w:r>
        <w:rPr>
          <w:rFonts w:hint="eastAsia"/>
        </w:rPr>
        <w:t>暂时不考虑</w:t>
      </w:r>
      <w:r>
        <w:t xml:space="preserve">; </w:t>
      </w:r>
      <w:r>
        <w:rPr>
          <w:rFonts w:hint="eastAsia"/>
        </w:rPr>
        <w:t>这应该没问题</w:t>
      </w:r>
      <w:r>
        <w:t>?</w:t>
      </w:r>
    </w:p>
    <w:p w:rsidR="00106418" w:rsidRDefault="00106418" w:rsidP="00044F93"/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招商</w:t>
      </w:r>
    </w:p>
    <w:p w:rsidR="00106418" w:rsidRDefault="00106418" w:rsidP="00EA53E1">
      <w:pPr>
        <w:numPr>
          <w:ilvl w:val="1"/>
          <w:numId w:val="1"/>
        </w:numPr>
      </w:pPr>
      <w:r>
        <w:rPr>
          <w:rFonts w:hint="eastAsia"/>
        </w:rPr>
        <w:t>楼宇区域位置图示</w:t>
      </w:r>
    </w:p>
    <w:p w:rsidR="00106418" w:rsidRDefault="00106418" w:rsidP="00EA53E1">
      <w:r>
        <w:rPr>
          <w:rFonts w:hint="eastAsia"/>
        </w:rPr>
        <w:t>目前有个简单实现</w:t>
      </w:r>
      <w:r>
        <w:t xml:space="preserve">, </w:t>
      </w:r>
      <w:r>
        <w:rPr>
          <w:rFonts w:hint="eastAsia"/>
        </w:rPr>
        <w:t>就是一个图片</w:t>
      </w:r>
      <w:r>
        <w:t xml:space="preserve">, </w:t>
      </w:r>
      <w:r>
        <w:rPr>
          <w:rFonts w:hint="eastAsia"/>
        </w:rPr>
        <w:t>可放大缩小</w:t>
      </w:r>
      <w:r>
        <w:t xml:space="preserve">, </w:t>
      </w:r>
      <w:r>
        <w:rPr>
          <w:rFonts w:hint="eastAsia"/>
        </w:rPr>
        <w:t>可上传到服务端</w:t>
      </w:r>
      <w:r>
        <w:t xml:space="preserve">. </w:t>
      </w:r>
      <w:r>
        <w:rPr>
          <w:rFonts w:hint="eastAsia"/>
        </w:rPr>
        <w:t>当然要权限问题</w:t>
      </w:r>
      <w:r>
        <w:t xml:space="preserve">, </w:t>
      </w:r>
      <w:r>
        <w:rPr>
          <w:rFonts w:hint="eastAsia"/>
        </w:rPr>
        <w:t>所有权限问题的添加在最后统一处理</w:t>
      </w:r>
      <w:r>
        <w:t xml:space="preserve">, </w:t>
      </w:r>
      <w:r>
        <w:rPr>
          <w:rFonts w:hint="eastAsia"/>
        </w:rPr>
        <w:t>后面不在重复说明权限问题</w:t>
      </w:r>
      <w:r>
        <w:t>.</w:t>
      </w:r>
    </w:p>
    <w:p w:rsidR="00106418" w:rsidRPr="00EA53E1" w:rsidRDefault="00106418" w:rsidP="00EA53E1">
      <w:r>
        <w:rPr>
          <w:rFonts w:hint="eastAsia"/>
        </w:rPr>
        <w:t>由于图片放大可能失真</w:t>
      </w:r>
      <w:r>
        <w:t xml:space="preserve">, </w:t>
      </w:r>
      <w:r>
        <w:rPr>
          <w:rFonts w:hint="eastAsia"/>
        </w:rPr>
        <w:t>这里提供一个建议</w:t>
      </w:r>
      <w:r>
        <w:t xml:space="preserve">, </w:t>
      </w:r>
      <w:r>
        <w:rPr>
          <w:rFonts w:hint="eastAsia"/>
        </w:rPr>
        <w:t>后面的版本可以采用矢量图</w:t>
      </w:r>
      <w:r>
        <w:t xml:space="preserve">, </w:t>
      </w:r>
      <w:r>
        <w:rPr>
          <w:rFonts w:hint="eastAsia"/>
        </w:rPr>
        <w:t>比较</w:t>
      </w:r>
      <w:r>
        <w:t>Xaml</w:t>
      </w:r>
      <w:r>
        <w:rPr>
          <w:rFonts w:hint="eastAsia"/>
        </w:rPr>
        <w:t>描述等等</w:t>
      </w:r>
      <w:r>
        <w:t xml:space="preserve">, </w:t>
      </w:r>
      <w:r>
        <w:rPr>
          <w:rFonts w:hint="eastAsia"/>
        </w:rPr>
        <w:t>但是这个版本只按照本需求中说明简单处理</w:t>
      </w:r>
      <w:r>
        <w:t>;</w:t>
      </w:r>
    </w:p>
    <w:p w:rsidR="00106418" w:rsidRPr="00BB1C09" w:rsidRDefault="00106418" w:rsidP="00EA53E1">
      <w:pPr>
        <w:numPr>
          <w:ilvl w:val="1"/>
          <w:numId w:val="1"/>
        </w:numPr>
        <w:rPr>
          <w:color w:val="0000FF"/>
        </w:rPr>
      </w:pPr>
      <w:r w:rsidRPr="00BB1C09">
        <w:rPr>
          <w:color w:val="0000FF"/>
        </w:rPr>
        <w:t xml:space="preserve"> </w:t>
      </w:r>
      <w:r w:rsidRPr="00BB1C09">
        <w:rPr>
          <w:rFonts w:hint="eastAsia"/>
          <w:color w:val="0000FF"/>
        </w:rPr>
        <w:t>租赁户企业基本情况</w:t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这个模块首先会显示一个表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显示当前租赁的相关企业和所租房间等信息</w:t>
      </w:r>
      <w:r w:rsidRPr="00BB1C09">
        <w:rPr>
          <w:color w:val="0000FF"/>
        </w:rPr>
        <w:t xml:space="preserve">. </w:t>
      </w:r>
      <w:r w:rsidRPr="00BB1C09">
        <w:rPr>
          <w:rFonts w:hint="eastAsia"/>
          <w:color w:val="0000FF"/>
        </w:rPr>
        <w:t>如果租赁有多个房间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将用多行记录表示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而非需求中说的用一行表示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这应该没问题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租赁多个房间就采用多个入租登记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但可以指向同一个合同</w:t>
      </w:r>
      <w:r w:rsidRPr="00BB1C09">
        <w:rPr>
          <w:color w:val="0000FF"/>
        </w:rPr>
        <w:t xml:space="preserve">; </w:t>
      </w:r>
      <w:r w:rsidRPr="00BB1C09">
        <w:rPr>
          <w:rFonts w:hint="eastAsia"/>
          <w:color w:val="0000FF"/>
        </w:rPr>
        <w:t>这样比较科学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单个房间的退租也好操作</w:t>
      </w:r>
      <w:r w:rsidRPr="00BB1C09">
        <w:rPr>
          <w:color w:val="0000FF"/>
        </w:rPr>
        <w:t xml:space="preserve">; </w:t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建议在这个模块上添加入租和退租菜单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把后面的入租模块和退租模块合并到这里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这样组织比较好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登记一条入租信息就添加一行记录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选中某行可以进行退租</w:t>
      </w:r>
      <w:r w:rsidRPr="00BB1C09">
        <w:rPr>
          <w:color w:val="0000FF"/>
        </w:rPr>
        <w:t xml:space="preserve">; </w:t>
      </w:r>
      <w:r w:rsidRPr="00BB1C09">
        <w:rPr>
          <w:rFonts w:hint="eastAsia"/>
          <w:color w:val="0000FF"/>
        </w:rPr>
        <w:t>单个行的展开需求中给出了一个图表如下</w:t>
      </w:r>
      <w:r w:rsidRPr="00BB1C09">
        <w:rPr>
          <w:color w:val="0000FF"/>
        </w:rPr>
        <w:t>:</w:t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87.25pt">
            <v:imagedata r:id="rId5" o:title=""/>
          </v:shape>
        </w:pict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可以看到租赁户企业的信息都显示出来了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问题是这些租赁户企业的基本信息在哪个地方录入登记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需求中只说明这里可以浏览这个信息</w:t>
      </w:r>
      <w:r w:rsidRPr="00BB1C09">
        <w:rPr>
          <w:color w:val="0000FF"/>
        </w:rPr>
        <w:t xml:space="preserve">. </w:t>
      </w:r>
      <w:r w:rsidRPr="00BB1C09">
        <w:rPr>
          <w:rFonts w:hint="eastAsia"/>
          <w:color w:val="0000FF"/>
        </w:rPr>
        <w:t>但是这些数据的来源是哪里</w:t>
      </w:r>
      <w:r w:rsidRPr="00BB1C09">
        <w:rPr>
          <w:color w:val="0000FF"/>
        </w:rPr>
        <w:t xml:space="preserve">? </w:t>
      </w:r>
    </w:p>
    <w:p w:rsidR="00106418" w:rsidRPr="00BB1C09" w:rsidRDefault="00106418" w:rsidP="009A13A4">
      <w:pPr>
        <w:rPr>
          <w:color w:val="0000FF"/>
        </w:rPr>
      </w:pPr>
      <w:r w:rsidRPr="00BB1C09">
        <w:rPr>
          <w:rFonts w:hint="eastAsia"/>
          <w:color w:val="0000FF"/>
        </w:rPr>
        <w:t>租赁合同变更是指什么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既然这里要显示变更记录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那么程序肯定需要有合同变更的登记操作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但是需求中并没说明</w:t>
      </w:r>
      <w:r w:rsidRPr="00BB1C09">
        <w:rPr>
          <w:color w:val="0000FF"/>
        </w:rPr>
        <w:t xml:space="preserve">? </w:t>
      </w:r>
      <w:r w:rsidRPr="00BB1C09">
        <w:rPr>
          <w:rFonts w:hint="eastAsia"/>
          <w:color w:val="0000FF"/>
        </w:rPr>
        <w:t>如果要实现变更相关操作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又会设计很多种变更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需要给出进一步的业务操作说明</w:t>
      </w:r>
      <w:r w:rsidRPr="00BB1C09">
        <w:rPr>
          <w:color w:val="0000FF"/>
        </w:rPr>
        <w:t>?</w:t>
      </w:r>
    </w:p>
    <w:p w:rsidR="00106418" w:rsidRPr="00BB1C09" w:rsidRDefault="00106418" w:rsidP="00EA53E1">
      <w:pPr>
        <w:numPr>
          <w:ilvl w:val="1"/>
          <w:numId w:val="1"/>
        </w:numPr>
        <w:rPr>
          <w:color w:val="0000FF"/>
        </w:rPr>
      </w:pPr>
      <w:r w:rsidRPr="00BB1C09">
        <w:rPr>
          <w:rFonts w:hint="eastAsia"/>
          <w:color w:val="0000FF"/>
        </w:rPr>
        <w:t>租金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物业费缴费情况记录管理业务</w:t>
      </w:r>
    </w:p>
    <w:p w:rsidR="00106418" w:rsidRPr="00BB1C09" w:rsidRDefault="00106418" w:rsidP="000C458C">
      <w:pPr>
        <w:rPr>
          <w:color w:val="0000FF"/>
        </w:rPr>
      </w:pPr>
      <w:r w:rsidRPr="00BB1C09">
        <w:rPr>
          <w:rFonts w:hint="eastAsia"/>
          <w:color w:val="0000FF"/>
        </w:rPr>
        <w:t>这个表应该是租赁户信息表和租赁合同表中的连接查询得到的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这里直说管理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具体该模块需要执行哪些管理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比如是否要在这里修改每月租金这个数据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因为这个数据应该是在入租的时候的合同里规定的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这里只是查询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这里去改不合适</w:t>
      </w:r>
      <w:r w:rsidRPr="00BB1C09">
        <w:rPr>
          <w:color w:val="0000FF"/>
        </w:rPr>
        <w:t xml:space="preserve">, </w:t>
      </w:r>
      <w:r w:rsidRPr="00BB1C09">
        <w:rPr>
          <w:rFonts w:hint="eastAsia"/>
          <w:color w:val="0000FF"/>
        </w:rPr>
        <w:t>请确定业务实际操作情况</w:t>
      </w:r>
      <w:r w:rsidRPr="00BB1C09">
        <w:rPr>
          <w:color w:val="0000FF"/>
        </w:rPr>
        <w:t>?</w:t>
      </w:r>
    </w:p>
    <w:p w:rsidR="00106418" w:rsidRDefault="00106418" w:rsidP="00EA53E1">
      <w:pPr>
        <w:numPr>
          <w:ilvl w:val="1"/>
          <w:numId w:val="1"/>
        </w:numPr>
      </w:pPr>
      <w:r>
        <w:rPr>
          <w:rFonts w:hint="eastAsia"/>
        </w:rPr>
        <w:t>租赁期限变更</w:t>
      </w:r>
      <w:r>
        <w:t xml:space="preserve">, </w:t>
      </w:r>
      <w:r>
        <w:rPr>
          <w:rFonts w:hint="eastAsia"/>
        </w:rPr>
        <w:t>续租</w:t>
      </w:r>
      <w:r>
        <w:t xml:space="preserve">, </w:t>
      </w:r>
      <w:r>
        <w:rPr>
          <w:rFonts w:hint="eastAsia"/>
        </w:rPr>
        <w:t>退租一栏业务</w:t>
      </w:r>
    </w:p>
    <w:p w:rsidR="00106418" w:rsidRDefault="00106418" w:rsidP="00027C0E">
      <w:r>
        <w:rPr>
          <w:rFonts w:hint="eastAsia"/>
        </w:rPr>
        <w:t>暂无资料</w:t>
      </w:r>
      <w:r>
        <w:t>;</w:t>
      </w:r>
    </w:p>
    <w:p w:rsidR="00106418" w:rsidRPr="00635E71" w:rsidRDefault="00106418" w:rsidP="00EA53E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t>退租流程展示表格</w:t>
      </w:r>
    </w:p>
    <w:p w:rsidR="00106418" w:rsidRPr="00635E71" w:rsidRDefault="00106418" w:rsidP="00635E71">
      <w:pPr>
        <w:rPr>
          <w:color w:val="0000FF"/>
        </w:rPr>
      </w:pPr>
      <w:r w:rsidRPr="00635E71">
        <w:rPr>
          <w:rFonts w:hint="eastAsia"/>
          <w:color w:val="0000FF"/>
        </w:rPr>
        <w:t>这个模块是否应该是指一个查询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查询退租操作的记录而已吧</w:t>
      </w:r>
      <w:r w:rsidRPr="00635E71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然后另加一个入租记录的查询界面</w:t>
      </w:r>
      <w:r>
        <w:rPr>
          <w:color w:val="0000FF"/>
        </w:rPr>
        <w:t xml:space="preserve">? </w:t>
      </w:r>
      <w:r w:rsidRPr="00635E71">
        <w:rPr>
          <w:rFonts w:hint="eastAsia"/>
        </w:rPr>
        <w:t>入租和退租的登记操作将在租赁户企业基本情况模块下实现</w:t>
      </w:r>
      <w:r w:rsidRPr="00635E71">
        <w:t xml:space="preserve">; </w:t>
      </w:r>
      <w:r w:rsidRPr="00635E71">
        <w:rPr>
          <w:rFonts w:hint="eastAsia"/>
        </w:rPr>
        <w:t>就是加两个对话等进行对应操作</w:t>
      </w:r>
      <w:r w:rsidRPr="00635E71">
        <w:t>.</w:t>
      </w:r>
    </w:p>
    <w:p w:rsidR="00106418" w:rsidRPr="00635E71" w:rsidRDefault="00106418" w:rsidP="00EA53E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t>仓库租赁情况</w:t>
      </w:r>
    </w:p>
    <w:p w:rsidR="00106418" w:rsidRPr="00635E71" w:rsidRDefault="00106418" w:rsidP="00635E71">
      <w:pPr>
        <w:rPr>
          <w:color w:val="0000FF"/>
        </w:rPr>
      </w:pPr>
      <w:r w:rsidRPr="00635E71">
        <w:rPr>
          <w:rFonts w:hint="eastAsia"/>
          <w:color w:val="0000FF"/>
        </w:rPr>
        <w:t>看这里应该是仓库和普通房间的租赁是分开进行的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是这样吗</w:t>
      </w:r>
      <w:r w:rsidRPr="00635E71">
        <w:rPr>
          <w:color w:val="0000FF"/>
        </w:rPr>
        <w:t xml:space="preserve">? </w:t>
      </w:r>
      <w:r w:rsidRPr="00635E71">
        <w:rPr>
          <w:rFonts w:hint="eastAsia"/>
          <w:color w:val="0000FF"/>
        </w:rPr>
        <w:t>那么本模块只是查询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仓库的租赁</w:t>
      </w:r>
      <w:r w:rsidRPr="00635E71">
        <w:rPr>
          <w:color w:val="0000FF"/>
        </w:rPr>
        <w:t>,</w:t>
      </w:r>
      <w:r w:rsidRPr="00635E71">
        <w:rPr>
          <w:rFonts w:hint="eastAsia"/>
          <w:color w:val="0000FF"/>
        </w:rPr>
        <w:t>退租等等业务需求中没有说明</w:t>
      </w:r>
      <w:r w:rsidRPr="00635E71">
        <w:rPr>
          <w:color w:val="0000FF"/>
        </w:rPr>
        <w:t xml:space="preserve">. </w:t>
      </w:r>
      <w:r w:rsidRPr="00635E71">
        <w:rPr>
          <w:rFonts w:hint="eastAsia"/>
          <w:color w:val="0000FF"/>
        </w:rPr>
        <w:t>如何进行仓库的租赁</w:t>
      </w:r>
      <w:r w:rsidRPr="00635E71">
        <w:rPr>
          <w:color w:val="0000FF"/>
        </w:rPr>
        <w:t>?</w:t>
      </w:r>
    </w:p>
    <w:p w:rsidR="00106418" w:rsidRPr="00635E71" w:rsidRDefault="00106418" w:rsidP="00EA53E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t>合同管理</w:t>
      </w:r>
    </w:p>
    <w:p w:rsidR="00106418" w:rsidRPr="00635E71" w:rsidRDefault="00106418" w:rsidP="00635E71">
      <w:pPr>
        <w:rPr>
          <w:color w:val="0000FF"/>
        </w:rPr>
      </w:pPr>
      <w:r w:rsidRPr="00635E71">
        <w:rPr>
          <w:rFonts w:hint="eastAsia"/>
          <w:color w:val="0000FF"/>
        </w:rPr>
        <w:t>需求中没有说明如何上传合同</w:t>
      </w:r>
      <w:r w:rsidRPr="00635E71">
        <w:rPr>
          <w:color w:val="0000FF"/>
        </w:rPr>
        <w:t xml:space="preserve">? </w:t>
      </w:r>
      <w:r w:rsidRPr="00635E71">
        <w:rPr>
          <w:rFonts w:hint="eastAsia"/>
          <w:color w:val="0000FF"/>
        </w:rPr>
        <w:t>是否应该在具体业务的登记界面提供合同上传功能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比如房间的入租对话框上提供上传对应合同</w:t>
      </w:r>
      <w:r w:rsidRPr="00635E71">
        <w:rPr>
          <w:color w:val="0000FF"/>
        </w:rPr>
        <w:t xml:space="preserve">? </w:t>
      </w:r>
      <w:r w:rsidRPr="00635E71">
        <w:rPr>
          <w:rFonts w:hint="eastAsia"/>
          <w:color w:val="0000FF"/>
        </w:rPr>
        <w:t>还是在其他什么地方提供合同上传功能</w:t>
      </w:r>
      <w:r w:rsidRPr="00635E71">
        <w:rPr>
          <w:color w:val="0000FF"/>
        </w:rPr>
        <w:t>?</w:t>
      </w:r>
    </w:p>
    <w:p w:rsidR="00106418" w:rsidRDefault="00106418" w:rsidP="00635E71"/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财务</w:t>
      </w:r>
    </w:p>
    <w:p w:rsidR="00106418" w:rsidRPr="00635E71" w:rsidRDefault="00106418" w:rsidP="00635E71">
      <w:pPr>
        <w:numPr>
          <w:ilvl w:val="1"/>
          <w:numId w:val="1"/>
        </w:numPr>
        <w:rPr>
          <w:color w:val="0000FF"/>
        </w:rPr>
      </w:pPr>
      <w:r w:rsidRPr="00635E71">
        <w:rPr>
          <w:rFonts w:hint="eastAsia"/>
          <w:color w:val="0000FF"/>
        </w:rPr>
        <w:t>收入日报表</w:t>
      </w:r>
    </w:p>
    <w:p w:rsidR="00106418" w:rsidRPr="00635E71" w:rsidRDefault="00106418" w:rsidP="00635E71">
      <w:pPr>
        <w:rPr>
          <w:color w:val="0000FF"/>
        </w:rPr>
      </w:pPr>
      <w:r w:rsidRPr="00635E71">
        <w:rPr>
          <w:rFonts w:hint="eastAsia"/>
          <w:color w:val="0000FF"/>
        </w:rPr>
        <w:t>首先名称中说这是个报表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那么报表的用途一般是打印出来给人过目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或者一般来说报表是只读的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所以需求中的录入是指录入和修改时针对什么数据进行</w:t>
      </w:r>
      <w:r w:rsidRPr="00635E71">
        <w:rPr>
          <w:color w:val="0000FF"/>
        </w:rPr>
        <w:t xml:space="preserve">, </w:t>
      </w:r>
      <w:r w:rsidRPr="00635E71">
        <w:rPr>
          <w:rFonts w:hint="eastAsia"/>
          <w:color w:val="0000FF"/>
        </w:rPr>
        <w:t>是否这里应该改为仅仅是查询</w:t>
      </w:r>
      <w:r w:rsidRPr="00635E71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另外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所给表格中有已开票等数据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这些数据在什么模块中录入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没有对应的模块需求说明</w:t>
      </w:r>
      <w:r>
        <w:rPr>
          <w:color w:val="0000FF"/>
        </w:rPr>
        <w:t>?</w:t>
      </w:r>
    </w:p>
    <w:p w:rsidR="00106418" w:rsidRPr="005271A8" w:rsidRDefault="00106418" w:rsidP="00635E71">
      <w:pPr>
        <w:numPr>
          <w:ilvl w:val="1"/>
          <w:numId w:val="1"/>
        </w:numPr>
        <w:rPr>
          <w:color w:val="0000FF"/>
        </w:rPr>
      </w:pPr>
      <w:r w:rsidRPr="005271A8">
        <w:rPr>
          <w:color w:val="0000FF"/>
        </w:rPr>
        <w:t xml:space="preserve"> </w:t>
      </w:r>
      <w:r w:rsidRPr="005271A8">
        <w:rPr>
          <w:rFonts w:hint="eastAsia"/>
          <w:color w:val="0000FF"/>
        </w:rPr>
        <w:t>未交房租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</w:t>
      </w:r>
    </w:p>
    <w:p w:rsidR="00106418" w:rsidRPr="005271A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这个模块建议和已交房租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押金明细表合并到一起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给定日期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查询这个月的所有房租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已交未交通过颜色区分或者可以给出筛选条件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标的数据是根据当前租赁户表和房租押金交费登记表左连接得到</w:t>
      </w:r>
      <w:r w:rsidRPr="005271A8">
        <w:rPr>
          <w:color w:val="0000FF"/>
        </w:rPr>
        <w:t>?</w:t>
      </w:r>
    </w:p>
    <w:p w:rsidR="00106418" w:rsidRPr="005271A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另外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需求中没有说明每个月的房租和押金的交费登记在哪个模块下进行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要记录那些数据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比如是否要记录日期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项目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金额之外的收费人等等信息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目前都没有</w:t>
      </w:r>
      <w:r w:rsidRPr="005271A8">
        <w:rPr>
          <w:color w:val="0000FF"/>
        </w:rPr>
        <w:t>?</w:t>
      </w: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已交的房租</w:t>
      </w:r>
      <w:r>
        <w:t xml:space="preserve">, </w:t>
      </w:r>
      <w:r>
        <w:rPr>
          <w:rFonts w:hint="eastAsia"/>
        </w:rPr>
        <w:t>押金明细表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  <w:r>
        <w:t>.</w:t>
      </w:r>
    </w:p>
    <w:p w:rsidR="00106418" w:rsidRPr="005271A8" w:rsidRDefault="00106418" w:rsidP="00635E71">
      <w:pPr>
        <w:numPr>
          <w:ilvl w:val="1"/>
          <w:numId w:val="1"/>
        </w:numPr>
        <w:rPr>
          <w:color w:val="0000FF"/>
        </w:rPr>
      </w:pPr>
      <w:r w:rsidRPr="005271A8">
        <w:rPr>
          <w:rFonts w:hint="eastAsia"/>
          <w:color w:val="0000FF"/>
        </w:rPr>
        <w:t>未转的物业管理费明细表</w:t>
      </w:r>
    </w:p>
    <w:p w:rsidR="00106418" w:rsidRPr="005271A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这里只给了表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却没有说明物业收费登记是如何操作的</w:t>
      </w:r>
      <w:r w:rsidRPr="005271A8">
        <w:rPr>
          <w:color w:val="0000FF"/>
        </w:rPr>
        <w:t xml:space="preserve">? </w:t>
      </w:r>
      <w:r w:rsidRPr="005271A8">
        <w:rPr>
          <w:rFonts w:hint="eastAsia"/>
          <w:color w:val="0000FF"/>
        </w:rPr>
        <w:t>下个模块也可以和本模块合并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逻辑同房租</w:t>
      </w:r>
      <w:r w:rsidRPr="005271A8">
        <w:rPr>
          <w:color w:val="0000FF"/>
        </w:rPr>
        <w:t>,</w:t>
      </w:r>
      <w:r w:rsidRPr="005271A8">
        <w:rPr>
          <w:rFonts w:hint="eastAsia"/>
          <w:color w:val="0000FF"/>
        </w:rPr>
        <w:t>押金明细表</w:t>
      </w:r>
      <w:r w:rsidRPr="005271A8">
        <w:rPr>
          <w:color w:val="0000FF"/>
        </w:rPr>
        <w:t>.</w:t>
      </w: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已转的物业管理费明细表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  <w:r>
        <w:t>.</w:t>
      </w:r>
    </w:p>
    <w:p w:rsidR="00106418" w:rsidRPr="005271A8" w:rsidRDefault="00106418" w:rsidP="00635E71">
      <w:pPr>
        <w:numPr>
          <w:ilvl w:val="1"/>
          <w:numId w:val="1"/>
        </w:numPr>
        <w:rPr>
          <w:color w:val="0000FF"/>
        </w:rPr>
      </w:pPr>
      <w:r w:rsidRPr="005271A8">
        <w:rPr>
          <w:rFonts w:hint="eastAsia"/>
          <w:color w:val="0000FF"/>
        </w:rPr>
        <w:t>月度收支明细</w:t>
      </w:r>
    </w:p>
    <w:p w:rsidR="00106418" w:rsidRPr="005271A8" w:rsidRDefault="00106418" w:rsidP="005271A8">
      <w:pPr>
        <w:rPr>
          <w:color w:val="0000FF"/>
        </w:rPr>
      </w:pPr>
      <w:r w:rsidRPr="005271A8">
        <w:rPr>
          <w:rFonts w:hint="eastAsia"/>
          <w:color w:val="0000FF"/>
        </w:rPr>
        <w:t>从所给表中可以看到有很多收费项目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那么这些数据分别是怎么登记录入的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在哪个模块</w:t>
      </w:r>
      <w:r w:rsidRPr="005271A8">
        <w:rPr>
          <w:color w:val="0000FF"/>
        </w:rPr>
        <w:t xml:space="preserve">, </w:t>
      </w:r>
      <w:r w:rsidRPr="005271A8">
        <w:rPr>
          <w:rFonts w:hint="eastAsia"/>
          <w:color w:val="0000FF"/>
        </w:rPr>
        <w:t>一般的业务流程和逻辑是怎样的</w:t>
      </w:r>
      <w:r w:rsidRPr="005271A8">
        <w:rPr>
          <w:color w:val="0000FF"/>
        </w:rPr>
        <w:t>?</w:t>
      </w: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半年度收支明细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</w:p>
    <w:p w:rsidR="00106418" w:rsidRDefault="00106418" w:rsidP="00635E71">
      <w:pPr>
        <w:numPr>
          <w:ilvl w:val="1"/>
          <w:numId w:val="1"/>
        </w:numPr>
      </w:pPr>
      <w:r>
        <w:rPr>
          <w:rFonts w:hint="eastAsia"/>
        </w:rPr>
        <w:t>年度收支明细</w:t>
      </w:r>
    </w:p>
    <w:p w:rsidR="00106418" w:rsidRDefault="00106418" w:rsidP="005271A8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同上</w:t>
      </w:r>
    </w:p>
    <w:p w:rsidR="00106418" w:rsidRPr="008B6D6A" w:rsidRDefault="00106418" w:rsidP="00635E71">
      <w:pPr>
        <w:numPr>
          <w:ilvl w:val="1"/>
          <w:numId w:val="1"/>
        </w:numPr>
        <w:rPr>
          <w:color w:val="0000FF"/>
        </w:rPr>
      </w:pPr>
      <w:r w:rsidRPr="008B6D6A">
        <w:rPr>
          <w:rFonts w:hint="eastAsia"/>
          <w:color w:val="0000FF"/>
        </w:rPr>
        <w:t>月度收支汇总表</w:t>
      </w:r>
    </w:p>
    <w:p w:rsidR="00106418" w:rsidRPr="008B6D6A" w:rsidRDefault="00106418" w:rsidP="008B6D6A">
      <w:pPr>
        <w:rPr>
          <w:color w:val="0000FF"/>
        </w:rPr>
      </w:pPr>
      <w:r w:rsidRPr="008B6D6A">
        <w:rPr>
          <w:rFonts w:hint="eastAsia"/>
          <w:color w:val="0000FF"/>
        </w:rPr>
        <w:t>目前需求中只给了一个空表格</w:t>
      </w:r>
      <w:r w:rsidRPr="008B6D6A">
        <w:rPr>
          <w:color w:val="0000FF"/>
        </w:rPr>
        <w:t xml:space="preserve">, </w:t>
      </w:r>
      <w:r w:rsidRPr="008B6D6A">
        <w:rPr>
          <w:rFonts w:hint="eastAsia"/>
          <w:color w:val="0000FF"/>
        </w:rPr>
        <w:t>请考虑搜集需求后明确要做怎样的汇总</w:t>
      </w:r>
      <w:r w:rsidRPr="008B6D6A">
        <w:rPr>
          <w:color w:val="0000FF"/>
        </w:rPr>
        <w:t>?</w:t>
      </w:r>
    </w:p>
    <w:p w:rsidR="00106418" w:rsidRDefault="00106418" w:rsidP="00044F93">
      <w:pPr>
        <w:numPr>
          <w:ilvl w:val="0"/>
          <w:numId w:val="1"/>
        </w:numPr>
      </w:pPr>
      <w:r>
        <w:rPr>
          <w:rFonts w:hint="eastAsia"/>
        </w:rPr>
        <w:t>物业</w:t>
      </w:r>
    </w:p>
    <w:p w:rsidR="00106418" w:rsidRDefault="00106418" w:rsidP="008B6D6A">
      <w:pPr>
        <w:numPr>
          <w:ilvl w:val="1"/>
          <w:numId w:val="1"/>
        </w:numPr>
      </w:pPr>
      <w:r>
        <w:rPr>
          <w:rFonts w:hint="eastAsia"/>
        </w:rPr>
        <w:t>人事管理模块</w:t>
      </w:r>
    </w:p>
    <w:p w:rsidR="00106418" w:rsidRPr="009553C2" w:rsidRDefault="00106418" w:rsidP="008B6D6A">
      <w:pPr>
        <w:numPr>
          <w:ilvl w:val="2"/>
          <w:numId w:val="1"/>
        </w:numPr>
        <w:rPr>
          <w:color w:val="0000FF"/>
        </w:rPr>
      </w:pPr>
      <w:r w:rsidRPr="009553C2">
        <w:rPr>
          <w:rFonts w:hint="eastAsia"/>
          <w:color w:val="0000FF"/>
        </w:rPr>
        <w:t>在职员工信息</w:t>
      </w:r>
    </w:p>
    <w:p w:rsidR="00106418" w:rsidRPr="009553C2" w:rsidRDefault="00106418" w:rsidP="008B6D6A">
      <w:pPr>
        <w:rPr>
          <w:color w:val="0000FF"/>
        </w:rPr>
      </w:pPr>
      <w:r w:rsidRPr="009553C2">
        <w:rPr>
          <w:rFonts w:hint="eastAsia"/>
          <w:color w:val="0000FF"/>
        </w:rPr>
        <w:t>根据需求说明</w:t>
      </w:r>
      <w:r w:rsidRPr="009553C2">
        <w:rPr>
          <w:color w:val="0000FF"/>
        </w:rPr>
        <w:t xml:space="preserve">, </w:t>
      </w:r>
      <w:r w:rsidRPr="009553C2">
        <w:rPr>
          <w:rFonts w:hint="eastAsia"/>
          <w:color w:val="0000FF"/>
        </w:rPr>
        <w:t>是否只是在职员工的查询</w:t>
      </w:r>
      <w:r w:rsidRPr="009553C2">
        <w:rPr>
          <w:color w:val="0000FF"/>
        </w:rPr>
        <w:t xml:space="preserve">? </w:t>
      </w:r>
      <w:r w:rsidRPr="009553C2">
        <w:rPr>
          <w:rFonts w:hint="eastAsia"/>
          <w:color w:val="0000FF"/>
        </w:rPr>
        <w:t>员工入职登记在哪进行</w:t>
      </w:r>
      <w:r w:rsidRPr="009553C2">
        <w:rPr>
          <w:color w:val="0000FF"/>
        </w:rPr>
        <w:t xml:space="preserve">? </w:t>
      </w:r>
      <w:r w:rsidRPr="009553C2">
        <w:rPr>
          <w:rFonts w:hint="eastAsia"/>
          <w:color w:val="0000FF"/>
        </w:rPr>
        <w:t>点击某行是否需要可以查看某个员工的详细信息</w:t>
      </w:r>
      <w:r w:rsidRPr="009553C2">
        <w:rPr>
          <w:color w:val="0000FF"/>
        </w:rPr>
        <w:t>?</w:t>
      </w:r>
    </w:p>
    <w:p w:rsidR="00106418" w:rsidRPr="009553C2" w:rsidRDefault="00106418" w:rsidP="008B6D6A">
      <w:pPr>
        <w:numPr>
          <w:ilvl w:val="2"/>
          <w:numId w:val="1"/>
        </w:numPr>
        <w:rPr>
          <w:color w:val="0000FF"/>
        </w:rPr>
      </w:pPr>
      <w:r w:rsidRPr="009553C2">
        <w:rPr>
          <w:rFonts w:hint="eastAsia"/>
          <w:color w:val="0000FF"/>
        </w:rPr>
        <w:t>退休员工信息</w:t>
      </w:r>
    </w:p>
    <w:p w:rsidR="00106418" w:rsidRPr="009553C2" w:rsidRDefault="00106418" w:rsidP="009553C2">
      <w:pPr>
        <w:rPr>
          <w:color w:val="0000FF"/>
        </w:rPr>
      </w:pPr>
      <w:r w:rsidRPr="009553C2">
        <w:rPr>
          <w:rFonts w:hint="eastAsia"/>
          <w:color w:val="0000FF"/>
        </w:rPr>
        <w:t>略</w:t>
      </w:r>
      <w:r w:rsidRPr="009553C2">
        <w:rPr>
          <w:color w:val="0000FF"/>
        </w:rPr>
        <w:t xml:space="preserve">, </w:t>
      </w:r>
      <w:r w:rsidRPr="009553C2">
        <w:rPr>
          <w:rFonts w:hint="eastAsia"/>
          <w:color w:val="0000FF"/>
        </w:rPr>
        <w:t>同上</w:t>
      </w:r>
      <w:r w:rsidRPr="009553C2">
        <w:rPr>
          <w:color w:val="0000FF"/>
        </w:rPr>
        <w:t xml:space="preserve">. </w:t>
      </w:r>
      <w:r w:rsidRPr="009553C2">
        <w:rPr>
          <w:rFonts w:hint="eastAsia"/>
          <w:color w:val="0000FF"/>
        </w:rPr>
        <w:t>离职或者开除员工的登记操作怎么进行</w:t>
      </w:r>
      <w:r w:rsidRPr="009553C2">
        <w:rPr>
          <w:color w:val="0000FF"/>
        </w:rPr>
        <w:t>?</w:t>
      </w:r>
    </w:p>
    <w:p w:rsidR="00106418" w:rsidRDefault="00106418" w:rsidP="008B6D6A">
      <w:pPr>
        <w:numPr>
          <w:ilvl w:val="2"/>
          <w:numId w:val="1"/>
        </w:numPr>
      </w:pPr>
    </w:p>
    <w:p w:rsidR="00106418" w:rsidRPr="00F334A5" w:rsidRDefault="00106418" w:rsidP="008B6D6A">
      <w:pPr>
        <w:numPr>
          <w:ilvl w:val="1"/>
          <w:numId w:val="1"/>
        </w:numPr>
        <w:rPr>
          <w:color w:val="0000FF"/>
        </w:rPr>
      </w:pPr>
      <w:r w:rsidRPr="00F334A5">
        <w:rPr>
          <w:rFonts w:hint="eastAsia"/>
          <w:color w:val="0000FF"/>
        </w:rPr>
        <w:t>消防模块</w:t>
      </w:r>
    </w:p>
    <w:p w:rsidR="00106418" w:rsidRDefault="00106418" w:rsidP="00F334A5">
      <w:pPr>
        <w:rPr>
          <w:color w:val="0000FF"/>
        </w:rPr>
      </w:pPr>
      <w:r w:rsidRPr="00F334A5">
        <w:rPr>
          <w:rFonts w:hint="eastAsia"/>
          <w:color w:val="0000FF"/>
        </w:rPr>
        <w:t>这个模块除了提供查询功能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是否需要修改和删除功能</w:t>
      </w:r>
      <w:r w:rsidRPr="00F334A5">
        <w:rPr>
          <w:color w:val="0000FF"/>
        </w:rPr>
        <w:t xml:space="preserve">? </w:t>
      </w:r>
      <w:r w:rsidRPr="00F334A5">
        <w:rPr>
          <w:rFonts w:hint="eastAsia"/>
          <w:color w:val="0000FF"/>
        </w:rPr>
        <w:t>这个表可以通过楼宇信息表和消防资料表左连接获得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对于空的行可以添加消防资料信息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非空的可以修改</w:t>
      </w:r>
      <w:r w:rsidRPr="00F334A5">
        <w:rPr>
          <w:color w:val="0000FF"/>
        </w:rPr>
        <w:t xml:space="preserve">. </w:t>
      </w:r>
      <w:r w:rsidRPr="00F334A5">
        <w:rPr>
          <w:rFonts w:hint="eastAsia"/>
          <w:color w:val="0000FF"/>
        </w:rPr>
        <w:t>另外按照表中的数据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露天消防泵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消防泵房等数据貌似不能总计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编辑的数据格式是否要规范下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不知道这些表单的原始生成过程是怎样的</w:t>
      </w:r>
      <w:r w:rsidRPr="00F334A5">
        <w:rPr>
          <w:color w:val="0000FF"/>
        </w:rPr>
        <w:t xml:space="preserve">, </w:t>
      </w:r>
      <w:r w:rsidRPr="00F334A5">
        <w:rPr>
          <w:rFonts w:hint="eastAsia"/>
          <w:color w:val="0000FF"/>
        </w:rPr>
        <w:t>都是现在手工录入的一些数据吗</w:t>
      </w:r>
      <w:r w:rsidRPr="00F334A5">
        <w:rPr>
          <w:color w:val="0000FF"/>
        </w:rPr>
        <w:t>?</w:t>
      </w:r>
    </w:p>
    <w:p w:rsidR="00106418" w:rsidRPr="00F334A5" w:rsidRDefault="00106418" w:rsidP="00F334A5">
      <w:pPr>
        <w:rPr>
          <w:color w:val="0000FF"/>
        </w:rPr>
      </w:pPr>
      <w:r>
        <w:rPr>
          <w:rFonts w:hint="eastAsia"/>
          <w:color w:val="0000FF"/>
        </w:rPr>
        <w:t>然后需求中还说了还有其他相关消防资料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但是不确定会需要软件实现怎样的相关管理功能</w:t>
      </w:r>
      <w:r>
        <w:rPr>
          <w:color w:val="0000FF"/>
        </w:rPr>
        <w:t xml:space="preserve">? </w:t>
      </w:r>
      <w:r>
        <w:rPr>
          <w:rFonts w:hint="eastAsia"/>
          <w:color w:val="0000FF"/>
        </w:rPr>
        <w:t>需要明确到尽可能清晰无疑问的地步</w:t>
      </w:r>
      <w:r>
        <w:rPr>
          <w:color w:val="0000FF"/>
        </w:rPr>
        <w:t>.</w:t>
      </w:r>
    </w:p>
    <w:p w:rsidR="00106418" w:rsidRDefault="00106418" w:rsidP="008B6D6A">
      <w:pPr>
        <w:numPr>
          <w:ilvl w:val="1"/>
          <w:numId w:val="1"/>
        </w:numPr>
      </w:pPr>
      <w:r>
        <w:rPr>
          <w:rFonts w:hint="eastAsia"/>
        </w:rPr>
        <w:t>物业模块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水电费一览表</w:t>
      </w:r>
    </w:p>
    <w:p w:rsidR="00106418" w:rsidRPr="006006A9" w:rsidRDefault="00106418" w:rsidP="00F334A5">
      <w:pPr>
        <w:rPr>
          <w:color w:val="0000FF"/>
        </w:rPr>
      </w:pPr>
      <w:r w:rsidRPr="006006A9">
        <w:rPr>
          <w:rFonts w:hint="eastAsia"/>
          <w:color w:val="0000FF"/>
        </w:rPr>
        <w:t>要想一栏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首先要有数据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现在的收费数据是怎么登记的</w:t>
      </w:r>
      <w:r w:rsidRPr="006006A9">
        <w:rPr>
          <w:color w:val="0000FF"/>
        </w:rPr>
        <w:t>?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水电费总账开票一栏表</w:t>
      </w:r>
    </w:p>
    <w:p w:rsidR="00106418" w:rsidRPr="006006A9" w:rsidRDefault="00106418" w:rsidP="00F334A5">
      <w:pPr>
        <w:rPr>
          <w:color w:val="0000FF"/>
        </w:rPr>
      </w:pPr>
      <w:r w:rsidRPr="006006A9">
        <w:rPr>
          <w:rFonts w:hint="eastAsia"/>
          <w:color w:val="0000FF"/>
        </w:rPr>
        <w:t>开票数据来自哪里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是否要在开票的时候进行相关数据的登记操作</w:t>
      </w:r>
      <w:r w:rsidRPr="006006A9">
        <w:rPr>
          <w:color w:val="0000FF"/>
        </w:rPr>
        <w:t>?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停车费统计</w:t>
      </w:r>
    </w:p>
    <w:p w:rsidR="00106418" w:rsidRPr="006006A9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这个更复杂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停车登记业务怎么进行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由谁在什么系统中操作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保存的数据格式怎样</w:t>
      </w:r>
      <w:r w:rsidRPr="006006A9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如果说这个模块是统计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那么不应该提供编辑功能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否则应该命名为停车费用管理模块</w:t>
      </w:r>
      <w:r>
        <w:rPr>
          <w:color w:val="0000FF"/>
        </w:rPr>
        <w:t>;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钥匙管理</w:t>
      </w:r>
      <w:r w:rsidRPr="006006A9">
        <w:rPr>
          <w:color w:val="0000FF"/>
        </w:rPr>
        <w:t>,</w:t>
      </w:r>
      <w:r w:rsidRPr="006006A9">
        <w:rPr>
          <w:rFonts w:hint="eastAsia"/>
          <w:color w:val="0000FF"/>
        </w:rPr>
        <w:t>空调设备</w:t>
      </w:r>
    </w:p>
    <w:p w:rsidR="00106418" w:rsidRPr="006006A9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需要明确业务流程</w:t>
      </w:r>
      <w:r w:rsidRPr="006006A9">
        <w:rPr>
          <w:color w:val="0000FF"/>
        </w:rPr>
        <w:t>;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维修记录</w:t>
      </w:r>
    </w:p>
    <w:p w:rsidR="00106418" w:rsidRPr="006006A9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应该有一个维修操作登记功能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具体业务流程建议是怎样的</w:t>
      </w:r>
      <w:r w:rsidRPr="006006A9">
        <w:rPr>
          <w:color w:val="0000FF"/>
        </w:rPr>
        <w:t>?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电信电话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电信收费清单</w:t>
      </w:r>
    </w:p>
    <w:p w:rsidR="00106418" w:rsidRPr="006006A9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问题同上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这些数据的来源是怎样的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是本系统负责登记录入得到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还是外部系统数据集成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如果是前者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需要说明具体登记业务当前实现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后者的话要说明数据格式的连接方式</w:t>
      </w:r>
      <w:r w:rsidRPr="006006A9">
        <w:rPr>
          <w:color w:val="0000FF"/>
        </w:rPr>
        <w:t>.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各楼层租赁单位情况表</w:t>
      </w:r>
    </w:p>
    <w:p w:rsidR="00106418" w:rsidRPr="006006A9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这个模块应该可以并到租赁户企业基本情况中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最多加一个楼层筛选条件</w:t>
      </w:r>
      <w:r w:rsidRPr="006006A9">
        <w:rPr>
          <w:color w:val="0000FF"/>
        </w:rPr>
        <w:t xml:space="preserve">, </w:t>
      </w:r>
      <w:r w:rsidRPr="006006A9">
        <w:rPr>
          <w:rFonts w:hint="eastAsia"/>
          <w:color w:val="0000FF"/>
        </w:rPr>
        <w:t>可以选择只显示某个楼层的就可以了</w:t>
      </w:r>
      <w:r w:rsidRPr="006006A9">
        <w:rPr>
          <w:color w:val="0000FF"/>
        </w:rPr>
        <w:t xml:space="preserve">. </w:t>
      </w:r>
      <w:r w:rsidRPr="006006A9">
        <w:rPr>
          <w:rFonts w:hint="eastAsia"/>
          <w:color w:val="0000FF"/>
        </w:rPr>
        <w:t>是这样吗</w:t>
      </w:r>
      <w:r w:rsidRPr="006006A9">
        <w:rPr>
          <w:color w:val="0000FF"/>
        </w:rPr>
        <w:t xml:space="preserve">? </w:t>
      </w:r>
      <w:r w:rsidRPr="006006A9">
        <w:rPr>
          <w:rFonts w:hint="eastAsia"/>
          <w:color w:val="0000FF"/>
        </w:rPr>
        <w:t>但是这么两个近似的模块为何会在需求中放在两个模块大分类中</w:t>
      </w:r>
      <w:r w:rsidRPr="006006A9">
        <w:rPr>
          <w:color w:val="0000FF"/>
        </w:rPr>
        <w:t>?</w:t>
      </w:r>
    </w:p>
    <w:p w:rsidR="00106418" w:rsidRPr="006006A9" w:rsidRDefault="00106418" w:rsidP="00F334A5">
      <w:pPr>
        <w:numPr>
          <w:ilvl w:val="2"/>
          <w:numId w:val="1"/>
        </w:numPr>
        <w:rPr>
          <w:color w:val="0000FF"/>
        </w:rPr>
      </w:pPr>
      <w:r w:rsidRPr="006006A9">
        <w:rPr>
          <w:rFonts w:hint="eastAsia"/>
          <w:color w:val="0000FF"/>
        </w:rPr>
        <w:t>收缴停车费明细表</w:t>
      </w:r>
    </w:p>
    <w:p w:rsidR="00106418" w:rsidRPr="006006A9" w:rsidRDefault="00106418" w:rsidP="006006A9">
      <w:pPr>
        <w:rPr>
          <w:color w:val="0000FF"/>
        </w:rPr>
      </w:pPr>
      <w:r w:rsidRPr="006006A9">
        <w:rPr>
          <w:rFonts w:hint="eastAsia"/>
          <w:color w:val="0000FF"/>
        </w:rPr>
        <w:t>不大明白这个模块和停车费统计表的区别</w:t>
      </w:r>
      <w:r w:rsidRPr="006006A9">
        <w:rPr>
          <w:color w:val="0000FF"/>
        </w:rPr>
        <w:t>?</w:t>
      </w:r>
    </w:p>
    <w:p w:rsidR="00106418" w:rsidRPr="005D791C" w:rsidRDefault="00106418" w:rsidP="00F334A5">
      <w:pPr>
        <w:numPr>
          <w:ilvl w:val="2"/>
          <w:numId w:val="1"/>
        </w:numPr>
        <w:rPr>
          <w:color w:val="0000FF"/>
        </w:rPr>
      </w:pPr>
      <w:r w:rsidRPr="005D791C">
        <w:rPr>
          <w:rFonts w:hint="eastAsia"/>
          <w:color w:val="0000FF"/>
        </w:rPr>
        <w:t>锦宏平面图</w:t>
      </w:r>
    </w:p>
    <w:p w:rsidR="00106418" w:rsidRPr="005D791C" w:rsidRDefault="00106418" w:rsidP="005D791C">
      <w:pPr>
        <w:rPr>
          <w:color w:val="0000FF"/>
        </w:rPr>
      </w:pPr>
      <w:r w:rsidRPr="005D791C">
        <w:rPr>
          <w:rFonts w:hint="eastAsia"/>
          <w:color w:val="0000FF"/>
        </w:rPr>
        <w:t>是否和招商模块中的楼宇区域位置图示重复了</w:t>
      </w:r>
      <w:r w:rsidRPr="005D791C">
        <w:rPr>
          <w:color w:val="0000FF"/>
        </w:rPr>
        <w:t xml:space="preserve">? </w:t>
      </w:r>
      <w:r w:rsidRPr="005D791C">
        <w:rPr>
          <w:rFonts w:hint="eastAsia"/>
          <w:color w:val="0000FF"/>
        </w:rPr>
        <w:t>如果是</w:t>
      </w:r>
      <w:r w:rsidRPr="005D791C">
        <w:rPr>
          <w:color w:val="0000FF"/>
        </w:rPr>
        <w:t xml:space="preserve">, </w:t>
      </w:r>
      <w:r w:rsidRPr="005D791C">
        <w:rPr>
          <w:rFonts w:hint="eastAsia"/>
          <w:color w:val="0000FF"/>
        </w:rPr>
        <w:t>保留哪个</w:t>
      </w:r>
      <w:r w:rsidRPr="005D791C">
        <w:rPr>
          <w:color w:val="0000FF"/>
        </w:rPr>
        <w:t>?</w:t>
      </w:r>
    </w:p>
    <w:p w:rsidR="00106418" w:rsidRPr="00F8309F" w:rsidRDefault="00106418" w:rsidP="00F334A5">
      <w:pPr>
        <w:numPr>
          <w:ilvl w:val="2"/>
          <w:numId w:val="1"/>
        </w:numPr>
        <w:rPr>
          <w:color w:val="0000FF"/>
        </w:rPr>
      </w:pPr>
      <w:r w:rsidRPr="00F8309F">
        <w:rPr>
          <w:rFonts w:hint="eastAsia"/>
          <w:color w:val="0000FF"/>
        </w:rPr>
        <w:t>应收停车费汇总表</w:t>
      </w:r>
    </w:p>
    <w:p w:rsidR="00106418" w:rsidRPr="00F8309F" w:rsidRDefault="00106418" w:rsidP="00F8309F">
      <w:pPr>
        <w:rPr>
          <w:color w:val="0000FF"/>
        </w:rPr>
      </w:pPr>
      <w:r w:rsidRPr="00F8309F">
        <w:rPr>
          <w:rFonts w:hint="eastAsia"/>
          <w:color w:val="0000FF"/>
        </w:rPr>
        <w:t>同样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不明白和停车费统计表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以及收缴停车费明细表的区别</w:t>
      </w:r>
      <w:r w:rsidRPr="00F8309F">
        <w:rPr>
          <w:color w:val="0000FF"/>
        </w:rPr>
        <w:t xml:space="preserve">? </w:t>
      </w:r>
      <w:r w:rsidRPr="00F8309F">
        <w:rPr>
          <w:rFonts w:hint="eastAsia"/>
          <w:color w:val="0000FF"/>
        </w:rPr>
        <w:t>是不是都是重复的</w:t>
      </w:r>
      <w:r w:rsidRPr="00F8309F">
        <w:rPr>
          <w:color w:val="0000FF"/>
        </w:rPr>
        <w:t xml:space="preserve">? </w:t>
      </w:r>
      <w:r w:rsidRPr="00F8309F">
        <w:rPr>
          <w:rFonts w:hint="eastAsia"/>
          <w:color w:val="0000FF"/>
        </w:rPr>
        <w:t>觉得应该说明原始需求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业务上抽象</w:t>
      </w:r>
      <w:r w:rsidRPr="00F8309F">
        <w:rPr>
          <w:color w:val="0000FF"/>
        </w:rPr>
        <w:t xml:space="preserve">, </w:t>
      </w:r>
      <w:r w:rsidRPr="00F8309F">
        <w:rPr>
          <w:rFonts w:hint="eastAsia"/>
          <w:color w:val="0000FF"/>
        </w:rPr>
        <w:t>用一个模块实现就可以了</w:t>
      </w:r>
      <w:r w:rsidRPr="00F8309F">
        <w:rPr>
          <w:color w:val="0000FF"/>
        </w:rPr>
        <w:t>.</w:t>
      </w:r>
    </w:p>
    <w:p w:rsidR="00106418" w:rsidRPr="00E32F2E" w:rsidRDefault="00106418" w:rsidP="00F334A5">
      <w:pPr>
        <w:numPr>
          <w:ilvl w:val="2"/>
          <w:numId w:val="1"/>
        </w:numPr>
        <w:rPr>
          <w:color w:val="0000FF"/>
        </w:rPr>
      </w:pPr>
      <w:r w:rsidRPr="00E32F2E">
        <w:rPr>
          <w:rFonts w:hint="eastAsia"/>
          <w:color w:val="0000FF"/>
        </w:rPr>
        <w:t>租赁单位安全管理协议表</w:t>
      </w:r>
    </w:p>
    <w:p w:rsidR="00106418" w:rsidRPr="00E32F2E" w:rsidRDefault="00106418" w:rsidP="00E32F2E">
      <w:pPr>
        <w:rPr>
          <w:color w:val="0000FF"/>
        </w:rPr>
      </w:pPr>
      <w:r w:rsidRPr="00E32F2E">
        <w:rPr>
          <w:rFonts w:hint="eastAsia"/>
          <w:color w:val="0000FF"/>
        </w:rPr>
        <w:t>这个表中数据的登记业务流程是怎样的</w:t>
      </w:r>
      <w:r w:rsidRPr="00E32F2E">
        <w:rPr>
          <w:color w:val="0000FF"/>
        </w:rPr>
        <w:t>?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直接添加和修改吗</w:t>
      </w:r>
      <w:r>
        <w:rPr>
          <w:color w:val="0000FF"/>
        </w:rPr>
        <w:t xml:space="preserve">? </w:t>
      </w:r>
      <w:r>
        <w:rPr>
          <w:rFonts w:hint="eastAsia"/>
          <w:color w:val="0000FF"/>
        </w:rPr>
        <w:t>一般这类业务添加和修改都是要另外弹对话框进行的</w:t>
      </w:r>
      <w:r>
        <w:rPr>
          <w:color w:val="0000FF"/>
        </w:rPr>
        <w:t xml:space="preserve">, </w:t>
      </w:r>
      <w:r>
        <w:rPr>
          <w:rFonts w:hint="eastAsia"/>
          <w:color w:val="0000FF"/>
        </w:rPr>
        <w:t>而不是在表格中像</w:t>
      </w:r>
      <w:r>
        <w:rPr>
          <w:color w:val="0000FF"/>
        </w:rPr>
        <w:t>Excel</w:t>
      </w:r>
      <w:r>
        <w:rPr>
          <w:rFonts w:hint="eastAsia"/>
          <w:color w:val="0000FF"/>
        </w:rPr>
        <w:t>一样直接修改</w:t>
      </w:r>
      <w:r>
        <w:rPr>
          <w:color w:val="0000FF"/>
        </w:rPr>
        <w:t>.</w:t>
      </w:r>
    </w:p>
    <w:p w:rsidR="00106418" w:rsidRPr="00E32F2E" w:rsidRDefault="00106418" w:rsidP="00F334A5">
      <w:pPr>
        <w:numPr>
          <w:ilvl w:val="2"/>
          <w:numId w:val="1"/>
        </w:numPr>
        <w:rPr>
          <w:color w:val="0000FF"/>
        </w:rPr>
      </w:pPr>
      <w:r w:rsidRPr="00E32F2E">
        <w:rPr>
          <w:rFonts w:hint="eastAsia"/>
          <w:color w:val="0000FF"/>
        </w:rPr>
        <w:t>租赁户入租表</w:t>
      </w:r>
    </w:p>
    <w:p w:rsidR="00106418" w:rsidRPr="00E32F2E" w:rsidRDefault="00106418" w:rsidP="00E32F2E">
      <w:pPr>
        <w:rPr>
          <w:color w:val="0000FF"/>
        </w:rPr>
      </w:pPr>
      <w:r w:rsidRPr="00E32F2E">
        <w:rPr>
          <w:rFonts w:hint="eastAsia"/>
          <w:color w:val="0000FF"/>
        </w:rPr>
        <w:t>建议放在租赁户企业基本情况模块中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直接提供入租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退租等功能菜单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弹对话框进行相关业务操作</w:t>
      </w:r>
      <w:r w:rsidRPr="00E32F2E">
        <w:rPr>
          <w:color w:val="0000FF"/>
        </w:rPr>
        <w:t xml:space="preserve">, </w:t>
      </w:r>
      <w:r w:rsidRPr="00E32F2E">
        <w:rPr>
          <w:rFonts w:hint="eastAsia"/>
          <w:color w:val="0000FF"/>
        </w:rPr>
        <w:t>可行否</w:t>
      </w:r>
      <w:r w:rsidRPr="00E32F2E">
        <w:rPr>
          <w:color w:val="0000FF"/>
        </w:rPr>
        <w:t xml:space="preserve">? </w:t>
      </w:r>
    </w:p>
    <w:p w:rsidR="00106418" w:rsidRPr="002A5366" w:rsidRDefault="00106418" w:rsidP="00F334A5">
      <w:pPr>
        <w:numPr>
          <w:ilvl w:val="2"/>
          <w:numId w:val="1"/>
        </w:numPr>
        <w:rPr>
          <w:color w:val="0000FF"/>
        </w:rPr>
      </w:pPr>
      <w:r w:rsidRPr="002A5366">
        <w:rPr>
          <w:rFonts w:hint="eastAsia"/>
          <w:color w:val="0000FF"/>
        </w:rPr>
        <w:t>租赁户退租表</w:t>
      </w:r>
    </w:p>
    <w:p w:rsidR="00106418" w:rsidRPr="002A5366" w:rsidRDefault="00106418" w:rsidP="002A5366">
      <w:pPr>
        <w:rPr>
          <w:color w:val="0000FF"/>
        </w:rPr>
      </w:pPr>
      <w:r w:rsidRPr="002A5366">
        <w:rPr>
          <w:rFonts w:hint="eastAsia"/>
          <w:color w:val="0000FF"/>
        </w:rPr>
        <w:t>退租业务同上</w:t>
      </w:r>
      <w:r w:rsidRPr="002A5366">
        <w:rPr>
          <w:color w:val="0000FF"/>
        </w:rPr>
        <w:t xml:space="preserve">, </w:t>
      </w:r>
      <w:r w:rsidRPr="002A5366">
        <w:rPr>
          <w:rFonts w:hint="eastAsia"/>
          <w:color w:val="0000FF"/>
        </w:rPr>
        <w:t>不过可以选中入租信息</w:t>
      </w:r>
      <w:r w:rsidRPr="002A5366">
        <w:rPr>
          <w:color w:val="0000FF"/>
        </w:rPr>
        <w:t xml:space="preserve">, </w:t>
      </w:r>
      <w:r w:rsidRPr="002A5366">
        <w:rPr>
          <w:rFonts w:hint="eastAsia"/>
          <w:color w:val="0000FF"/>
        </w:rPr>
        <w:t>进行退租操作</w:t>
      </w:r>
      <w:r w:rsidRPr="002A5366">
        <w:rPr>
          <w:color w:val="0000FF"/>
        </w:rPr>
        <w:t xml:space="preserve">. </w:t>
      </w:r>
      <w:r w:rsidRPr="002A5366">
        <w:rPr>
          <w:rFonts w:hint="eastAsia"/>
          <w:color w:val="0000FF"/>
        </w:rPr>
        <w:t>对否</w:t>
      </w:r>
      <w:r w:rsidRPr="002A5366">
        <w:rPr>
          <w:color w:val="0000FF"/>
        </w:rPr>
        <w:t>?</w:t>
      </w:r>
    </w:p>
    <w:p w:rsidR="00106418" w:rsidRPr="00865AAA" w:rsidRDefault="00106418" w:rsidP="00F334A5">
      <w:pPr>
        <w:numPr>
          <w:ilvl w:val="2"/>
          <w:numId w:val="1"/>
        </w:numPr>
        <w:rPr>
          <w:color w:val="0000FF"/>
        </w:rPr>
      </w:pPr>
      <w:r w:rsidRPr="00865AAA">
        <w:rPr>
          <w:rFonts w:hint="eastAsia"/>
          <w:color w:val="0000FF"/>
        </w:rPr>
        <w:t>监控探头</w:t>
      </w:r>
    </w:p>
    <w:p w:rsidR="00106418" w:rsidRPr="00865AAA" w:rsidRDefault="00106418" w:rsidP="00865AAA">
      <w:pPr>
        <w:rPr>
          <w:color w:val="0000FF"/>
        </w:rPr>
      </w:pPr>
      <w:r w:rsidRPr="00865AAA">
        <w:rPr>
          <w:rFonts w:hint="eastAsia"/>
          <w:color w:val="0000FF"/>
        </w:rPr>
        <w:t>同锦宏片面图等模块</w:t>
      </w:r>
      <w:r w:rsidRPr="00865AAA">
        <w:rPr>
          <w:color w:val="0000FF"/>
        </w:rPr>
        <w:t xml:space="preserve">, </w:t>
      </w:r>
      <w:r w:rsidRPr="00865AAA">
        <w:rPr>
          <w:rFonts w:hint="eastAsia"/>
          <w:color w:val="0000FF"/>
        </w:rPr>
        <w:t>图片不同而已</w:t>
      </w:r>
      <w:r w:rsidRPr="00865AAA">
        <w:rPr>
          <w:color w:val="0000FF"/>
        </w:rPr>
        <w:t xml:space="preserve">. </w:t>
      </w:r>
      <w:r w:rsidRPr="00865AAA">
        <w:rPr>
          <w:rFonts w:hint="eastAsia"/>
          <w:color w:val="0000FF"/>
        </w:rPr>
        <w:t>建议提供</w:t>
      </w:r>
      <w:r w:rsidRPr="00865AAA">
        <w:rPr>
          <w:color w:val="0000FF"/>
        </w:rPr>
        <w:t>Demo</w:t>
      </w:r>
      <w:r w:rsidRPr="00865AAA">
        <w:rPr>
          <w:rFonts w:hint="eastAsia"/>
          <w:color w:val="0000FF"/>
        </w:rPr>
        <w:t>样图</w:t>
      </w:r>
      <w:r w:rsidRPr="00865AAA">
        <w:rPr>
          <w:color w:val="0000FF"/>
        </w:rPr>
        <w:t>?</w:t>
      </w:r>
    </w:p>
    <w:p w:rsidR="00106418" w:rsidRPr="00865AAA" w:rsidRDefault="00106418" w:rsidP="00F334A5">
      <w:pPr>
        <w:numPr>
          <w:ilvl w:val="2"/>
          <w:numId w:val="1"/>
        </w:numPr>
        <w:rPr>
          <w:color w:val="0000FF"/>
        </w:rPr>
      </w:pPr>
      <w:r w:rsidRPr="00865AAA">
        <w:rPr>
          <w:rFonts w:hint="eastAsia"/>
          <w:color w:val="0000FF"/>
        </w:rPr>
        <w:t>车位信息管理表</w:t>
      </w:r>
      <w:r w:rsidRPr="00865AAA">
        <w:rPr>
          <w:color w:val="0000FF"/>
        </w:rPr>
        <w:t xml:space="preserve">, </w:t>
      </w:r>
      <w:r w:rsidRPr="00865AAA">
        <w:rPr>
          <w:rFonts w:hint="eastAsia"/>
          <w:color w:val="0000FF"/>
        </w:rPr>
        <w:t>车位平面图</w:t>
      </w:r>
    </w:p>
    <w:p w:rsidR="00106418" w:rsidRPr="00865AAA" w:rsidRDefault="00106418" w:rsidP="00865AAA">
      <w:pPr>
        <w:rPr>
          <w:color w:val="0000FF"/>
        </w:rPr>
      </w:pPr>
      <w:r w:rsidRPr="00865AAA">
        <w:rPr>
          <w:rFonts w:hint="eastAsia"/>
          <w:color w:val="0000FF"/>
        </w:rPr>
        <w:t>管理表部分就是要一个表格吧</w:t>
      </w:r>
      <w:r w:rsidRPr="00865AAA">
        <w:rPr>
          <w:color w:val="0000FF"/>
        </w:rPr>
        <w:t xml:space="preserve">, </w:t>
      </w:r>
      <w:r w:rsidRPr="00865AAA">
        <w:rPr>
          <w:rFonts w:hint="eastAsia"/>
          <w:color w:val="0000FF"/>
        </w:rPr>
        <w:t>可以简单的增删改</w:t>
      </w:r>
      <w:r w:rsidRPr="00865AAA">
        <w:rPr>
          <w:color w:val="0000FF"/>
        </w:rPr>
        <w:t xml:space="preserve">? </w:t>
      </w:r>
      <w:r w:rsidRPr="00865AAA">
        <w:rPr>
          <w:rFonts w:hint="eastAsia"/>
          <w:color w:val="0000FF"/>
        </w:rPr>
        <w:t>平面图同上</w:t>
      </w:r>
    </w:p>
    <w:p w:rsidR="00106418" w:rsidRDefault="00106418" w:rsidP="00F334A5">
      <w:pPr>
        <w:numPr>
          <w:ilvl w:val="2"/>
          <w:numId w:val="1"/>
        </w:numPr>
      </w:pPr>
      <w:r>
        <w:rPr>
          <w:rFonts w:hint="eastAsia"/>
        </w:rPr>
        <w:t>抄电表数</w:t>
      </w:r>
    </w:p>
    <w:p w:rsidR="00106418" w:rsidRDefault="00106418" w:rsidP="00E30ACD">
      <w:r>
        <w:rPr>
          <w:rFonts w:hint="eastAsia"/>
        </w:rPr>
        <w:t>略</w:t>
      </w:r>
      <w:r>
        <w:t xml:space="preserve">, </w:t>
      </w:r>
      <w:r>
        <w:rPr>
          <w:rFonts w:hint="eastAsia"/>
        </w:rPr>
        <w:t>暂时没疑问</w:t>
      </w:r>
      <w:r>
        <w:t>.</w:t>
      </w:r>
    </w:p>
    <w:p w:rsidR="00106418" w:rsidRPr="00A025C1" w:rsidRDefault="00106418" w:rsidP="00F334A5">
      <w:pPr>
        <w:numPr>
          <w:ilvl w:val="2"/>
          <w:numId w:val="1"/>
        </w:numPr>
        <w:rPr>
          <w:color w:val="0000FF"/>
        </w:rPr>
      </w:pPr>
      <w:r w:rsidRPr="00A025C1">
        <w:rPr>
          <w:rFonts w:hint="eastAsia"/>
          <w:color w:val="0000FF"/>
        </w:rPr>
        <w:t>水电费收费清单</w:t>
      </w:r>
    </w:p>
    <w:p w:rsidR="00106418" w:rsidRPr="00A025C1" w:rsidRDefault="00106418" w:rsidP="00A025C1">
      <w:pPr>
        <w:rPr>
          <w:color w:val="0000FF"/>
        </w:rPr>
      </w:pPr>
      <w:r w:rsidRPr="00A025C1">
        <w:rPr>
          <w:rFonts w:hint="eastAsia"/>
          <w:color w:val="0000FF"/>
        </w:rPr>
        <w:t>和水电费一览表</w:t>
      </w:r>
      <w:r w:rsidRPr="00A025C1">
        <w:rPr>
          <w:color w:val="0000FF"/>
        </w:rPr>
        <w:t xml:space="preserve">, </w:t>
      </w:r>
      <w:r w:rsidRPr="00A025C1">
        <w:rPr>
          <w:rFonts w:hint="eastAsia"/>
          <w:color w:val="0000FF"/>
        </w:rPr>
        <w:t>以及水电费总账开票一栏表的关系是</w:t>
      </w:r>
      <w:r w:rsidRPr="00A025C1">
        <w:rPr>
          <w:color w:val="0000FF"/>
        </w:rPr>
        <w:t xml:space="preserve">? </w:t>
      </w:r>
      <w:r w:rsidRPr="00A025C1">
        <w:rPr>
          <w:rFonts w:hint="eastAsia"/>
          <w:color w:val="0000FF"/>
        </w:rPr>
        <w:t>感觉是一样的</w:t>
      </w:r>
      <w:r w:rsidRPr="00A025C1">
        <w:rPr>
          <w:color w:val="0000FF"/>
        </w:rPr>
        <w:t xml:space="preserve">, </w:t>
      </w:r>
      <w:r w:rsidRPr="00A025C1">
        <w:rPr>
          <w:rFonts w:hint="eastAsia"/>
          <w:color w:val="0000FF"/>
        </w:rPr>
        <w:t>可以合并吗</w:t>
      </w:r>
      <w:r w:rsidRPr="00A025C1">
        <w:rPr>
          <w:color w:val="0000FF"/>
        </w:rPr>
        <w:t>?</w:t>
      </w:r>
    </w:p>
    <w:p w:rsidR="00106418" w:rsidRDefault="00106418" w:rsidP="00F334A5">
      <w:pPr>
        <w:numPr>
          <w:ilvl w:val="2"/>
          <w:numId w:val="1"/>
        </w:numPr>
      </w:pPr>
    </w:p>
    <w:sectPr w:rsidR="00106418" w:rsidSect="00106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3552"/>
    <w:multiLevelType w:val="hybridMultilevel"/>
    <w:tmpl w:val="16CAB46E"/>
    <w:lvl w:ilvl="0" w:tplc="943656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 w:tplc="0409001B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 w:tplc="0409000F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 w:tplc="04090019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 w:tplc="0409001B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 w:tplc="0409000F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 w:tplc="04090019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 w:tplc="0409001B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EB1"/>
    <w:rsid w:val="0001272E"/>
    <w:rsid w:val="000207D1"/>
    <w:rsid w:val="00023FD8"/>
    <w:rsid w:val="00027C0E"/>
    <w:rsid w:val="00044F93"/>
    <w:rsid w:val="000C458C"/>
    <w:rsid w:val="00106418"/>
    <w:rsid w:val="001A0E01"/>
    <w:rsid w:val="001B273F"/>
    <w:rsid w:val="002A5366"/>
    <w:rsid w:val="002A6B9C"/>
    <w:rsid w:val="00375EFD"/>
    <w:rsid w:val="003947F1"/>
    <w:rsid w:val="003958BB"/>
    <w:rsid w:val="00401648"/>
    <w:rsid w:val="005271A8"/>
    <w:rsid w:val="00541D03"/>
    <w:rsid w:val="00557EB1"/>
    <w:rsid w:val="00565A61"/>
    <w:rsid w:val="005D25F5"/>
    <w:rsid w:val="005D6FF6"/>
    <w:rsid w:val="005D791C"/>
    <w:rsid w:val="006006A9"/>
    <w:rsid w:val="00635E71"/>
    <w:rsid w:val="006543F0"/>
    <w:rsid w:val="006B60B5"/>
    <w:rsid w:val="00865AAA"/>
    <w:rsid w:val="008A197F"/>
    <w:rsid w:val="008B6D6A"/>
    <w:rsid w:val="008C1CDC"/>
    <w:rsid w:val="008F09C9"/>
    <w:rsid w:val="009553C2"/>
    <w:rsid w:val="00971EB3"/>
    <w:rsid w:val="009A13A4"/>
    <w:rsid w:val="00A025C1"/>
    <w:rsid w:val="00AD0F37"/>
    <w:rsid w:val="00B31AE8"/>
    <w:rsid w:val="00B32E0A"/>
    <w:rsid w:val="00B33242"/>
    <w:rsid w:val="00B55A40"/>
    <w:rsid w:val="00BB1C09"/>
    <w:rsid w:val="00BB37EB"/>
    <w:rsid w:val="00C00D3B"/>
    <w:rsid w:val="00C72308"/>
    <w:rsid w:val="00C9326B"/>
    <w:rsid w:val="00CA39DC"/>
    <w:rsid w:val="00D61FB1"/>
    <w:rsid w:val="00DA04AF"/>
    <w:rsid w:val="00E01E82"/>
    <w:rsid w:val="00E30ACD"/>
    <w:rsid w:val="00E32F2E"/>
    <w:rsid w:val="00E947D8"/>
    <w:rsid w:val="00EA53E1"/>
    <w:rsid w:val="00ED68C2"/>
    <w:rsid w:val="00F334A5"/>
    <w:rsid w:val="00F70435"/>
    <w:rsid w:val="00F8309F"/>
    <w:rsid w:val="00F844B1"/>
    <w:rsid w:val="00F9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4</Pages>
  <Words>466</Words>
  <Characters>2661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锦宏产业园管理软件需求确认:</dc:title>
  <dc:subject/>
  <dc:creator>微软用户</dc:creator>
  <cp:keywords/>
  <dc:description/>
  <cp:lastModifiedBy>微软用户</cp:lastModifiedBy>
  <cp:revision>16</cp:revision>
  <dcterms:created xsi:type="dcterms:W3CDTF">2014-09-27T13:55:00Z</dcterms:created>
  <dcterms:modified xsi:type="dcterms:W3CDTF">2014-09-27T15:33:00Z</dcterms:modified>
</cp:coreProperties>
</file>