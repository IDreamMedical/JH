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07AD" w:rsidRPr="00EF2CE2" w:rsidRDefault="00DF07AD" w:rsidP="00EF2CE2">
      <w:pPr>
        <w:widowControl/>
        <w:pBdr>
          <w:bottom w:val="single" w:sz="6" w:space="0" w:color="CCCCCC"/>
        </w:pBdr>
        <w:shd w:val="clear" w:color="auto" w:fill="FFFFFF"/>
        <w:spacing w:after="75"/>
        <w:jc w:val="left"/>
        <w:outlineLvl w:val="1"/>
        <w:rPr>
          <w:rFonts w:ascii="Tahoma" w:hAnsi="Tahoma" w:cs="Tahoma"/>
          <w:b/>
          <w:bCs/>
          <w:color w:val="666666"/>
          <w:kern w:val="0"/>
          <w:sz w:val="24"/>
        </w:rPr>
      </w:pPr>
      <w:hyperlink r:id="rId5" w:anchor="#" w:history="1">
        <w:r w:rsidRPr="00EF2CE2">
          <w:rPr>
            <w:rFonts w:ascii="Tahoma" w:hAnsi="Tahoma" w:cs="Tahoma"/>
            <w:b/>
            <w:bCs/>
            <w:color w:val="0195C5"/>
            <w:kern w:val="0"/>
            <w:sz w:val="24"/>
          </w:rPr>
          <w:t>Dan Crevier's VirtualizingTilePanel Mod</w:t>
        </w:r>
      </w:hyperlink>
    </w:p>
    <w:p w:rsidR="00DF07AD" w:rsidRPr="00EF2CE2" w:rsidRDefault="00DF07AD" w:rsidP="00EF2CE2">
      <w:pPr>
        <w:widowControl/>
        <w:shd w:val="clear" w:color="auto" w:fill="FFFFFF"/>
        <w:jc w:val="left"/>
        <w:rPr>
          <w:rFonts w:ascii="Tahoma" w:hAnsi="Tahoma" w:cs="Tahoma"/>
          <w:color w:val="666666"/>
          <w:kern w:val="0"/>
          <w:sz w:val="18"/>
          <w:szCs w:val="18"/>
        </w:rPr>
      </w:pPr>
      <w:hyperlink r:id="rId6" w:history="1">
        <w:r w:rsidRPr="00EF2CE2">
          <w:rPr>
            <w:rFonts w:ascii="Tahoma" w:hAnsi="Tahoma" w:cs="Tahoma" w:hint="eastAsia"/>
            <w:vanish/>
            <w:color w:val="0195C5"/>
            <w:kern w:val="0"/>
            <w:sz w:val="18"/>
          </w:rPr>
          <w:t>编辑</w:t>
        </w:r>
      </w:hyperlink>
      <w:r w:rsidRPr="00EF2CE2">
        <w:rPr>
          <w:rFonts w:ascii="Tahoma" w:hAnsi="Tahoma" w:cs="Tahoma"/>
          <w:color w:val="666666"/>
          <w:kern w:val="0"/>
          <w:sz w:val="18"/>
          <w:szCs w:val="18"/>
        </w:rPr>
        <w:t>2011-2-15 23:29:40</w:t>
      </w:r>
      <w:hyperlink r:id="rId7" w:history="1">
        <w:r w:rsidRPr="00EF2CE2">
          <w:rPr>
            <w:rFonts w:ascii="Tahoma" w:hAnsi="Tahoma" w:cs="Tahoma" w:hint="eastAsia"/>
            <w:color w:val="0195C5"/>
            <w:kern w:val="0"/>
            <w:sz w:val="18"/>
          </w:rPr>
          <w:t>英文系列</w:t>
        </w:r>
      </w:hyperlink>
      <w:r w:rsidRPr="00EF2CE2">
        <w:rPr>
          <w:rFonts w:ascii="Tahoma" w:hAnsi="Tahoma" w:cs="Tahoma" w:hint="eastAsia"/>
          <w:color w:val="666666"/>
          <w:kern w:val="0"/>
          <w:sz w:val="18"/>
          <w:szCs w:val="18"/>
        </w:rPr>
        <w:t>评论</w:t>
      </w:r>
      <w:r w:rsidRPr="00EF2CE2">
        <w:rPr>
          <w:rFonts w:ascii="Tahoma" w:hAnsi="Tahoma" w:cs="Tahoma"/>
          <w:color w:val="666666"/>
          <w:kern w:val="0"/>
          <w:sz w:val="18"/>
          <w:szCs w:val="18"/>
        </w:rPr>
        <w:t>(0)</w:t>
      </w:r>
      <w:r w:rsidRPr="00EF2CE2">
        <w:rPr>
          <w:rFonts w:ascii="Tahoma" w:hAnsi="Tahoma" w:cs="Tahoma" w:hint="eastAsia"/>
          <w:color w:val="666666"/>
          <w:kern w:val="0"/>
          <w:sz w:val="18"/>
          <w:szCs w:val="18"/>
        </w:rPr>
        <w:t>浏览</w:t>
      </w:r>
      <w:r w:rsidRPr="00EF2CE2">
        <w:rPr>
          <w:rFonts w:ascii="Tahoma" w:hAnsi="Tahoma" w:cs="Tahoma"/>
          <w:color w:val="666666"/>
          <w:kern w:val="0"/>
          <w:sz w:val="18"/>
          <w:szCs w:val="18"/>
        </w:rPr>
        <w:t>(33)</w:t>
      </w:r>
    </w:p>
    <w:p w:rsidR="00DF07AD" w:rsidRPr="00EF2CE2" w:rsidRDefault="00DF07AD" w:rsidP="00EF2CE2">
      <w:pPr>
        <w:widowControl/>
        <w:numPr>
          <w:ilvl w:val="0"/>
          <w:numId w:val="1"/>
        </w:numPr>
        <w:shd w:val="clear" w:color="auto" w:fill="FFFFFF"/>
        <w:spacing w:before="100" w:beforeAutospacing="1" w:after="100" w:afterAutospacing="1"/>
        <w:jc w:val="left"/>
        <w:rPr>
          <w:rFonts w:ascii="Tahoma" w:hAnsi="Tahoma" w:cs="Tahoma"/>
          <w:color w:val="666666"/>
          <w:kern w:val="0"/>
          <w:szCs w:val="21"/>
        </w:rPr>
      </w:pPr>
      <w:hyperlink r:id="rId8" w:history="1">
        <w:r w:rsidRPr="00EF2CE2">
          <w:rPr>
            <w:rFonts w:ascii="Tahoma" w:hAnsi="Tahoma" w:cs="Tahoma"/>
            <w:color w:val="0195C5"/>
            <w:kern w:val="0"/>
          </w:rPr>
          <w:t>Download VirtualizingTilePanel - 4.21 KB</w:t>
        </w:r>
      </w:hyperlink>
    </w:p>
    <w:p w:rsidR="00DF07AD" w:rsidRPr="00EF2CE2" w:rsidRDefault="00DF07AD" w:rsidP="00EF2CE2">
      <w:pPr>
        <w:widowControl/>
        <w:shd w:val="clear" w:color="auto" w:fill="FFFFFF"/>
        <w:spacing w:before="100" w:beforeAutospacing="1" w:after="100" w:afterAutospacing="1"/>
        <w:jc w:val="left"/>
        <w:outlineLvl w:val="1"/>
        <w:rPr>
          <w:rFonts w:ascii="Tahoma" w:hAnsi="Tahoma" w:cs="Tahoma"/>
          <w:b/>
          <w:bCs/>
          <w:color w:val="666666"/>
          <w:kern w:val="0"/>
          <w:sz w:val="36"/>
          <w:szCs w:val="36"/>
        </w:rPr>
      </w:pPr>
      <w:r w:rsidRPr="00EF2CE2">
        <w:rPr>
          <w:rFonts w:ascii="Tahoma" w:hAnsi="Tahoma" w:cs="Tahoma"/>
          <w:b/>
          <w:bCs/>
          <w:color w:val="666666"/>
          <w:kern w:val="0"/>
          <w:sz w:val="36"/>
          <w:szCs w:val="36"/>
        </w:rPr>
        <w:t>Introduction</w:t>
      </w:r>
    </w:p>
    <w:p w:rsidR="00DF07AD" w:rsidRPr="00EF2CE2" w:rsidRDefault="00DF07AD" w:rsidP="00EF2CE2">
      <w:pPr>
        <w:widowControl/>
        <w:shd w:val="clear" w:color="auto" w:fill="FFFFFF"/>
        <w:spacing w:before="100" w:beforeAutospacing="1" w:after="100" w:afterAutospacing="1"/>
        <w:jc w:val="left"/>
        <w:rPr>
          <w:rFonts w:ascii="Tahoma" w:hAnsi="Tahoma" w:cs="Tahoma"/>
          <w:color w:val="666666"/>
          <w:kern w:val="0"/>
          <w:szCs w:val="21"/>
        </w:rPr>
      </w:pPr>
      <w:r w:rsidRPr="00EF2CE2">
        <w:rPr>
          <w:rFonts w:ascii="Tahoma" w:hAnsi="Tahoma" w:cs="Tahoma"/>
          <w:color w:val="666666"/>
          <w:kern w:val="0"/>
          <w:szCs w:val="21"/>
        </w:rPr>
        <w:t>This is barely worth an article but I'm posting it anyway because hopefully it will save time for others trying to implement the same mechanism. Dan Crevier has a wonderful post about how to implement a virtualizing tile/wrap panel in WPF (</w:t>
      </w:r>
      <w:hyperlink r:id="rId9" w:tooltip="http://blogs.msdn.com/b/dancre/archive/2006/02/16/implementing-a-virtualizingpanel-part-4-the-goods.aspx" w:history="1">
        <w:r w:rsidRPr="00EF2CE2">
          <w:rPr>
            <w:rFonts w:ascii="Tahoma" w:hAnsi="Tahoma" w:cs="Tahoma"/>
            <w:color w:val="0195C5"/>
            <w:kern w:val="0"/>
          </w:rPr>
          <w:t>link</w:t>
        </w:r>
      </w:hyperlink>
      <w:r w:rsidRPr="00EF2CE2">
        <w:rPr>
          <w:rFonts w:ascii="Tahoma" w:hAnsi="Tahoma" w:cs="Tahoma"/>
          <w:color w:val="666666"/>
          <w:kern w:val="0"/>
          <w:szCs w:val="21"/>
        </w:rPr>
        <w:t xml:space="preserve">). 99% of the code in this article belongs to him. My one issue with his implementation was that his layout logic can leave ugly empty space at the side of the items control. With Dan's logic you specify the width of each child item in the panel and the algorithm calculates how many children can occupy a row in the available space. With my logic you specify the number of children desired in each row and the algorithm calculates the width of each child. </w:t>
      </w:r>
    </w:p>
    <w:p w:rsidR="00DF07AD" w:rsidRPr="00EF2CE2" w:rsidRDefault="00DF07AD" w:rsidP="00EF2CE2">
      <w:pPr>
        <w:widowControl/>
        <w:shd w:val="clear" w:color="auto" w:fill="FFFFFF"/>
        <w:spacing w:before="100" w:beforeAutospacing="1" w:after="100" w:afterAutospacing="1"/>
        <w:jc w:val="left"/>
        <w:outlineLvl w:val="1"/>
        <w:rPr>
          <w:rFonts w:ascii="Tahoma" w:hAnsi="Tahoma" w:cs="Tahoma"/>
          <w:b/>
          <w:bCs/>
          <w:color w:val="666666"/>
          <w:kern w:val="0"/>
          <w:sz w:val="36"/>
          <w:szCs w:val="36"/>
        </w:rPr>
      </w:pPr>
      <w:r w:rsidRPr="00EF2CE2">
        <w:rPr>
          <w:rFonts w:ascii="Tahoma" w:hAnsi="Tahoma" w:cs="Tahoma"/>
          <w:b/>
          <w:bCs/>
          <w:color w:val="666666"/>
          <w:kern w:val="0"/>
          <w:sz w:val="36"/>
          <w:szCs w:val="36"/>
        </w:rPr>
        <w:t>Using the code</w:t>
      </w:r>
    </w:p>
    <w:p w:rsidR="00DF07AD" w:rsidRPr="00EF2CE2" w:rsidRDefault="00DF07AD" w:rsidP="00EF2CE2">
      <w:pPr>
        <w:widowControl/>
        <w:shd w:val="clear" w:color="auto" w:fill="FFFFFF"/>
        <w:spacing w:before="100" w:beforeAutospacing="1" w:after="100" w:afterAutospacing="1"/>
        <w:jc w:val="left"/>
        <w:rPr>
          <w:rFonts w:ascii="Tahoma" w:hAnsi="Tahoma" w:cs="Tahoma"/>
          <w:color w:val="666666"/>
          <w:kern w:val="0"/>
          <w:szCs w:val="21"/>
        </w:rPr>
      </w:pPr>
      <w:r w:rsidRPr="00EF2CE2">
        <w:rPr>
          <w:rFonts w:ascii="Tahoma" w:hAnsi="Tahoma" w:cs="Tahoma"/>
          <w:color w:val="666666"/>
          <w:kern w:val="0"/>
          <w:szCs w:val="21"/>
        </w:rPr>
        <w:t xml:space="preserve">I'll just describe the changes from Dan's article. Two new dependency properties have been added. The </w:t>
      </w:r>
      <w:r w:rsidRPr="00EF2CE2">
        <w:rPr>
          <w:rFonts w:ascii="宋体" w:hAnsi="宋体" w:cs="宋体"/>
          <w:color w:val="666666"/>
          <w:kern w:val="0"/>
          <w:sz w:val="24"/>
        </w:rPr>
        <w:t xml:space="preserve">Columns </w:t>
      </w:r>
      <w:r w:rsidRPr="00EF2CE2">
        <w:rPr>
          <w:rFonts w:ascii="Tahoma" w:hAnsi="Tahoma" w:cs="Tahoma"/>
          <w:color w:val="666666"/>
          <w:kern w:val="0"/>
          <w:szCs w:val="21"/>
        </w:rPr>
        <w:t xml:space="preserve">property sets the number of desired children on a row. The </w:t>
      </w:r>
      <w:r w:rsidRPr="00EF2CE2">
        <w:rPr>
          <w:rFonts w:ascii="宋体" w:hAnsi="宋体" w:cs="宋体"/>
          <w:color w:val="666666"/>
          <w:kern w:val="0"/>
          <w:sz w:val="24"/>
        </w:rPr>
        <w:t xml:space="preserve">Tile </w:t>
      </w:r>
      <w:r w:rsidRPr="00EF2CE2">
        <w:rPr>
          <w:rFonts w:ascii="Tahoma" w:hAnsi="Tahoma" w:cs="Tahoma"/>
          <w:color w:val="666666"/>
          <w:kern w:val="0"/>
          <w:szCs w:val="21"/>
        </w:rPr>
        <w:t xml:space="preserve">property specifies which layout logic to execute. Set to true to use Dan's original logic, the </w:t>
      </w:r>
      <w:r w:rsidRPr="00EF2CE2">
        <w:rPr>
          <w:rFonts w:ascii="宋体" w:hAnsi="宋体" w:cs="宋体"/>
          <w:color w:val="666666"/>
          <w:kern w:val="0"/>
          <w:sz w:val="24"/>
        </w:rPr>
        <w:t>Columns</w:t>
      </w:r>
      <w:r w:rsidRPr="00EF2CE2">
        <w:rPr>
          <w:rFonts w:ascii="Tahoma" w:hAnsi="Tahoma" w:cs="Tahoma"/>
          <w:color w:val="666666"/>
          <w:kern w:val="0"/>
          <w:szCs w:val="21"/>
        </w:rPr>
        <w:t xml:space="preserve"> property if specified will be ignored in this case, otherwise set to false to use the changed logic.</w:t>
      </w:r>
    </w:p>
    <w:p w:rsidR="00DF07AD" w:rsidRPr="00EF2CE2" w:rsidRDefault="00DF07AD" w:rsidP="00EF2CE2">
      <w:pPr>
        <w:widowControl/>
        <w:shd w:val="clear" w:color="auto" w:fill="FFFFFF"/>
        <w:spacing w:before="100" w:beforeAutospacing="1" w:after="100" w:afterAutospacing="1"/>
        <w:jc w:val="left"/>
        <w:rPr>
          <w:rFonts w:ascii="Tahoma" w:hAnsi="Tahoma" w:cs="Tahoma"/>
          <w:color w:val="666666"/>
          <w:kern w:val="0"/>
          <w:szCs w:val="21"/>
        </w:rPr>
      </w:pPr>
      <w:r w:rsidRPr="00EF2CE2">
        <w:rPr>
          <w:rFonts w:ascii="Tahoma" w:hAnsi="Tahoma" w:cs="Tahoma"/>
          <w:color w:val="666666"/>
          <w:kern w:val="0"/>
          <w:szCs w:val="21"/>
        </w:rPr>
        <w:t xml:space="preserve">The </w:t>
      </w:r>
      <w:r w:rsidRPr="00EF2CE2">
        <w:rPr>
          <w:rFonts w:ascii="宋体" w:hAnsi="宋体" w:cs="宋体"/>
          <w:color w:val="666666"/>
          <w:kern w:val="0"/>
          <w:sz w:val="24"/>
        </w:rPr>
        <w:t xml:space="preserve">ChildSize </w:t>
      </w:r>
      <w:r w:rsidRPr="00EF2CE2">
        <w:rPr>
          <w:rFonts w:ascii="Tahoma" w:hAnsi="Tahoma" w:cs="Tahoma"/>
          <w:color w:val="666666"/>
          <w:kern w:val="0"/>
          <w:szCs w:val="21"/>
        </w:rPr>
        <w:t xml:space="preserve">property has been renamed to </w:t>
      </w:r>
      <w:r w:rsidRPr="00EF2CE2">
        <w:rPr>
          <w:rFonts w:ascii="宋体" w:hAnsi="宋体" w:cs="宋体"/>
          <w:color w:val="666666"/>
          <w:kern w:val="0"/>
          <w:sz w:val="24"/>
        </w:rPr>
        <w:t xml:space="preserve">ChildHeight </w:t>
      </w:r>
      <w:r w:rsidRPr="00EF2CE2">
        <w:rPr>
          <w:rFonts w:ascii="Tahoma" w:hAnsi="Tahoma" w:cs="Tahoma"/>
          <w:color w:val="666666"/>
          <w:kern w:val="0"/>
          <w:szCs w:val="21"/>
        </w:rPr>
        <w:t xml:space="preserve">simply because this name was less confusing than </w:t>
      </w:r>
      <w:r w:rsidRPr="00EF2CE2">
        <w:rPr>
          <w:rFonts w:ascii="宋体" w:hAnsi="宋体" w:cs="宋体"/>
          <w:color w:val="666666"/>
          <w:kern w:val="0"/>
          <w:sz w:val="24"/>
        </w:rPr>
        <w:t xml:space="preserve">ChildSize </w:t>
      </w:r>
      <w:r w:rsidRPr="00EF2CE2">
        <w:rPr>
          <w:rFonts w:ascii="Tahoma" w:hAnsi="Tahoma" w:cs="Tahoma"/>
          <w:color w:val="666666"/>
          <w:kern w:val="0"/>
          <w:szCs w:val="21"/>
        </w:rPr>
        <w:t>when writing the new logic; as under the new code it is actually only the height component that this property represents. Note that when using the original logic, this property still represents both the width and the height.</w:t>
      </w:r>
    </w:p>
    <w:p w:rsidR="00DF07AD" w:rsidRPr="00EF2CE2" w:rsidRDefault="00DF07AD" w:rsidP="00EF2C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666666"/>
          <w:kern w:val="0"/>
          <w:sz w:val="24"/>
          <w:lang w:val="cs-CZ"/>
        </w:rPr>
      </w:pPr>
      <w:r w:rsidRPr="00EF2CE2">
        <w:rPr>
          <w:rFonts w:ascii="宋体" w:hAnsi="宋体" w:cs="宋体"/>
          <w:color w:val="666666"/>
          <w:kern w:val="0"/>
          <w:sz w:val="24"/>
          <w:lang w:val="cs-CZ"/>
        </w:rPr>
        <w:t xml:space="preserve">        /// &lt;summary&gt;</w:t>
      </w:r>
    </w:p>
    <w:p w:rsidR="00DF07AD" w:rsidRPr="00EF2CE2" w:rsidRDefault="00DF07AD" w:rsidP="00EF2C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666666"/>
          <w:kern w:val="0"/>
          <w:sz w:val="24"/>
          <w:lang w:val="cs-CZ"/>
        </w:rPr>
      </w:pPr>
      <w:r w:rsidRPr="00EF2CE2">
        <w:rPr>
          <w:rFonts w:ascii="宋体" w:hAnsi="宋体" w:cs="宋体"/>
          <w:color w:val="666666"/>
          <w:kern w:val="0"/>
          <w:sz w:val="24"/>
          <w:lang w:val="cs-CZ"/>
        </w:rPr>
        <w:t xml:space="preserve">        /// Controls the size of the child elements.</w:t>
      </w:r>
    </w:p>
    <w:p w:rsidR="00DF07AD" w:rsidRPr="00EF2CE2" w:rsidRDefault="00DF07AD" w:rsidP="00EF2C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666666"/>
          <w:kern w:val="0"/>
          <w:sz w:val="24"/>
          <w:lang w:val="cs-CZ"/>
        </w:rPr>
      </w:pPr>
      <w:r w:rsidRPr="00EF2CE2">
        <w:rPr>
          <w:rFonts w:ascii="宋体" w:hAnsi="宋体" w:cs="宋体"/>
          <w:color w:val="666666"/>
          <w:kern w:val="0"/>
          <w:sz w:val="24"/>
          <w:lang w:val="cs-CZ"/>
        </w:rPr>
        <w:t xml:space="preserve">        /// &lt;/summary&gt;</w:t>
      </w:r>
    </w:p>
    <w:p w:rsidR="00DF07AD" w:rsidRPr="00EF2CE2" w:rsidRDefault="00DF07AD" w:rsidP="00EF2C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666666"/>
          <w:kern w:val="0"/>
          <w:sz w:val="24"/>
          <w:lang w:val="cs-CZ"/>
        </w:rPr>
      </w:pPr>
      <w:r w:rsidRPr="00EF2CE2">
        <w:rPr>
          <w:rFonts w:ascii="宋体" w:hAnsi="宋体" w:cs="宋体"/>
          <w:color w:val="666666"/>
          <w:kern w:val="0"/>
          <w:sz w:val="24"/>
          <w:lang w:val="cs-CZ"/>
        </w:rPr>
        <w:t xml:space="preserve">        public static readonly DependencyProperty ChildHeightProperty</w:t>
      </w:r>
    </w:p>
    <w:p w:rsidR="00DF07AD" w:rsidRPr="00EF2CE2" w:rsidRDefault="00DF07AD" w:rsidP="00EF2C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666666"/>
          <w:kern w:val="0"/>
          <w:sz w:val="24"/>
          <w:lang w:val="cs-CZ"/>
        </w:rPr>
      </w:pPr>
      <w:r w:rsidRPr="00EF2CE2">
        <w:rPr>
          <w:rFonts w:ascii="宋体" w:hAnsi="宋体" w:cs="宋体"/>
          <w:color w:val="666666"/>
          <w:kern w:val="0"/>
          <w:sz w:val="24"/>
          <w:lang w:val="cs-CZ"/>
        </w:rPr>
        <w:t xml:space="preserve">           = DependencyProperty.RegisterAttached("ChildHeight", typeof(double), typeof(VirtualizingTilePanel),</w:t>
      </w:r>
    </w:p>
    <w:p w:rsidR="00DF07AD" w:rsidRPr="00EF2CE2" w:rsidRDefault="00DF07AD" w:rsidP="00EF2C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666666"/>
          <w:kern w:val="0"/>
          <w:sz w:val="24"/>
          <w:lang w:val="cs-CZ"/>
        </w:rPr>
      </w:pPr>
      <w:r w:rsidRPr="00EF2CE2">
        <w:rPr>
          <w:rFonts w:ascii="宋体" w:hAnsi="宋体" w:cs="宋体"/>
          <w:color w:val="666666"/>
          <w:kern w:val="0"/>
          <w:sz w:val="24"/>
          <w:lang w:val="cs-CZ"/>
        </w:rPr>
        <w:t xml:space="preserve">              new FrameworkPropertyMetadata(200.0d, FrameworkPropertyMetadataOptions.AffectsMeasure |</w:t>
      </w:r>
    </w:p>
    <w:p w:rsidR="00DF07AD" w:rsidRPr="00EF2CE2" w:rsidRDefault="00DF07AD" w:rsidP="00EF2C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666666"/>
          <w:kern w:val="0"/>
          <w:sz w:val="24"/>
          <w:lang w:val="cs-CZ"/>
        </w:rPr>
      </w:pPr>
      <w:r w:rsidRPr="00EF2CE2">
        <w:rPr>
          <w:rFonts w:ascii="宋体" w:hAnsi="宋体" w:cs="宋体"/>
          <w:color w:val="666666"/>
          <w:kern w:val="0"/>
          <w:sz w:val="24"/>
          <w:lang w:val="cs-CZ"/>
        </w:rPr>
        <w:t xml:space="preserve">              FrameworkPropertyMetadataOptions.AffectsArrange));</w:t>
      </w:r>
    </w:p>
    <w:p w:rsidR="00DF07AD" w:rsidRPr="00EF2CE2" w:rsidRDefault="00DF07AD" w:rsidP="00EF2C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666666"/>
          <w:kern w:val="0"/>
          <w:sz w:val="24"/>
          <w:lang w:val="cs-CZ"/>
        </w:rPr>
      </w:pPr>
    </w:p>
    <w:p w:rsidR="00DF07AD" w:rsidRPr="00EF2CE2" w:rsidRDefault="00DF07AD" w:rsidP="00EF2C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666666"/>
          <w:kern w:val="0"/>
          <w:sz w:val="24"/>
          <w:lang w:val="cs-CZ"/>
        </w:rPr>
      </w:pPr>
      <w:r w:rsidRPr="00EF2CE2">
        <w:rPr>
          <w:rFonts w:ascii="宋体" w:hAnsi="宋体" w:cs="宋体"/>
          <w:color w:val="666666"/>
          <w:kern w:val="0"/>
          <w:sz w:val="24"/>
          <w:lang w:val="cs-CZ"/>
        </w:rPr>
        <w:t xml:space="preserve">        /// &lt;summary&gt;</w:t>
      </w:r>
    </w:p>
    <w:p w:rsidR="00DF07AD" w:rsidRPr="00EF2CE2" w:rsidRDefault="00DF07AD" w:rsidP="00EF2C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666666"/>
          <w:kern w:val="0"/>
          <w:sz w:val="24"/>
          <w:lang w:val="cs-CZ"/>
        </w:rPr>
      </w:pPr>
      <w:r w:rsidRPr="00EF2CE2">
        <w:rPr>
          <w:rFonts w:ascii="宋体" w:hAnsi="宋体" w:cs="宋体"/>
          <w:color w:val="666666"/>
          <w:kern w:val="0"/>
          <w:sz w:val="24"/>
          <w:lang w:val="cs-CZ"/>
        </w:rPr>
        <w:t xml:space="preserve">        /// Controls the number of the child elements in a row.</w:t>
      </w:r>
    </w:p>
    <w:p w:rsidR="00DF07AD" w:rsidRPr="00EF2CE2" w:rsidRDefault="00DF07AD" w:rsidP="00EF2C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666666"/>
          <w:kern w:val="0"/>
          <w:sz w:val="24"/>
          <w:lang w:val="cs-CZ"/>
        </w:rPr>
      </w:pPr>
      <w:r w:rsidRPr="00EF2CE2">
        <w:rPr>
          <w:rFonts w:ascii="宋体" w:hAnsi="宋体" w:cs="宋体"/>
          <w:color w:val="666666"/>
          <w:kern w:val="0"/>
          <w:sz w:val="24"/>
          <w:lang w:val="cs-CZ"/>
        </w:rPr>
        <w:t xml:space="preserve">        /// &lt;/summary&gt;</w:t>
      </w:r>
    </w:p>
    <w:p w:rsidR="00DF07AD" w:rsidRPr="00EF2CE2" w:rsidRDefault="00DF07AD" w:rsidP="00EF2C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666666"/>
          <w:kern w:val="0"/>
          <w:sz w:val="24"/>
          <w:lang w:val="cs-CZ"/>
        </w:rPr>
      </w:pPr>
      <w:r w:rsidRPr="00EF2CE2">
        <w:rPr>
          <w:rFonts w:ascii="宋体" w:hAnsi="宋体" w:cs="宋体"/>
          <w:color w:val="666666"/>
          <w:kern w:val="0"/>
          <w:sz w:val="24"/>
          <w:lang w:val="cs-CZ"/>
        </w:rPr>
        <w:t xml:space="preserve">        public static readonly DependencyProperty ColumnsProperty</w:t>
      </w:r>
    </w:p>
    <w:p w:rsidR="00DF07AD" w:rsidRPr="00EF2CE2" w:rsidRDefault="00DF07AD" w:rsidP="00EF2C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666666"/>
          <w:kern w:val="0"/>
          <w:sz w:val="24"/>
          <w:lang w:val="cs-CZ"/>
        </w:rPr>
      </w:pPr>
      <w:r w:rsidRPr="00EF2CE2">
        <w:rPr>
          <w:rFonts w:ascii="宋体" w:hAnsi="宋体" w:cs="宋体"/>
          <w:color w:val="666666"/>
          <w:kern w:val="0"/>
          <w:sz w:val="24"/>
          <w:lang w:val="cs-CZ"/>
        </w:rPr>
        <w:t xml:space="preserve">           = DependencyProperty.RegisterAttached("Columns", typeof(int), typeof(VirtualizingTilePanel),</w:t>
      </w:r>
    </w:p>
    <w:p w:rsidR="00DF07AD" w:rsidRPr="00EF2CE2" w:rsidRDefault="00DF07AD" w:rsidP="00EF2C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666666"/>
          <w:kern w:val="0"/>
          <w:sz w:val="24"/>
          <w:lang w:val="cs-CZ"/>
        </w:rPr>
      </w:pPr>
      <w:r w:rsidRPr="00EF2CE2">
        <w:rPr>
          <w:rFonts w:ascii="宋体" w:hAnsi="宋体" w:cs="宋体"/>
          <w:color w:val="666666"/>
          <w:kern w:val="0"/>
          <w:sz w:val="24"/>
          <w:lang w:val="cs-CZ"/>
        </w:rPr>
        <w:t xml:space="preserve">              new FrameworkPropertyMetadata(10, FrameworkPropertyMetadataOptions.AffectsMeasure |</w:t>
      </w:r>
    </w:p>
    <w:p w:rsidR="00DF07AD" w:rsidRPr="00EF2CE2" w:rsidRDefault="00DF07AD" w:rsidP="00EF2C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666666"/>
          <w:kern w:val="0"/>
          <w:sz w:val="24"/>
          <w:lang w:val="cs-CZ"/>
        </w:rPr>
      </w:pPr>
      <w:r w:rsidRPr="00EF2CE2">
        <w:rPr>
          <w:rFonts w:ascii="宋体" w:hAnsi="宋体" w:cs="宋体"/>
          <w:color w:val="666666"/>
          <w:kern w:val="0"/>
          <w:sz w:val="24"/>
          <w:lang w:val="cs-CZ"/>
        </w:rPr>
        <w:t xml:space="preserve">              FrameworkPropertyMetadataOptions.AffectsArrange));</w:t>
      </w:r>
    </w:p>
    <w:p w:rsidR="00DF07AD" w:rsidRPr="00EF2CE2" w:rsidRDefault="00DF07AD" w:rsidP="00EF2C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666666"/>
          <w:kern w:val="0"/>
          <w:sz w:val="24"/>
          <w:lang w:val="cs-CZ"/>
        </w:rPr>
      </w:pPr>
    </w:p>
    <w:p w:rsidR="00DF07AD" w:rsidRPr="00EF2CE2" w:rsidRDefault="00DF07AD" w:rsidP="00EF2C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666666"/>
          <w:kern w:val="0"/>
          <w:sz w:val="24"/>
          <w:lang w:val="cs-CZ"/>
        </w:rPr>
      </w:pPr>
      <w:r w:rsidRPr="00EF2CE2">
        <w:rPr>
          <w:rFonts w:ascii="宋体" w:hAnsi="宋体" w:cs="宋体"/>
          <w:color w:val="666666"/>
          <w:kern w:val="0"/>
          <w:sz w:val="24"/>
          <w:lang w:val="cs-CZ"/>
        </w:rPr>
        <w:t xml:space="preserve">        /// &lt;summary&gt;</w:t>
      </w:r>
    </w:p>
    <w:p w:rsidR="00DF07AD" w:rsidRPr="00EF2CE2" w:rsidRDefault="00DF07AD" w:rsidP="00EF2C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666666"/>
          <w:kern w:val="0"/>
          <w:sz w:val="24"/>
          <w:lang w:val="cs-CZ"/>
        </w:rPr>
      </w:pPr>
      <w:r w:rsidRPr="00EF2CE2">
        <w:rPr>
          <w:rFonts w:ascii="宋体" w:hAnsi="宋体" w:cs="宋体"/>
          <w:color w:val="666666"/>
          <w:kern w:val="0"/>
          <w:sz w:val="24"/>
          <w:lang w:val="cs-CZ"/>
        </w:rPr>
        <w:t xml:space="preserve">        /// If setting is true, the component will calulcate the number</w:t>
      </w:r>
    </w:p>
    <w:p w:rsidR="00DF07AD" w:rsidRPr="00EF2CE2" w:rsidRDefault="00DF07AD" w:rsidP="00EF2C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666666"/>
          <w:kern w:val="0"/>
          <w:sz w:val="24"/>
          <w:lang w:val="cs-CZ"/>
        </w:rPr>
      </w:pPr>
      <w:r w:rsidRPr="00EF2CE2">
        <w:rPr>
          <w:rFonts w:ascii="宋体" w:hAnsi="宋体" w:cs="宋体"/>
          <w:color w:val="666666"/>
          <w:kern w:val="0"/>
          <w:sz w:val="24"/>
          <w:lang w:val="cs-CZ"/>
        </w:rPr>
        <w:t xml:space="preserve">        /// of children per row, the width of each item is set equal</w:t>
      </w:r>
    </w:p>
    <w:p w:rsidR="00DF07AD" w:rsidRPr="00EF2CE2" w:rsidRDefault="00DF07AD" w:rsidP="00EF2C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666666"/>
          <w:kern w:val="0"/>
          <w:sz w:val="24"/>
          <w:lang w:val="cs-CZ"/>
        </w:rPr>
      </w:pPr>
      <w:r w:rsidRPr="00EF2CE2">
        <w:rPr>
          <w:rFonts w:ascii="宋体" w:hAnsi="宋体" w:cs="宋体"/>
          <w:color w:val="666666"/>
          <w:kern w:val="0"/>
          <w:sz w:val="24"/>
          <w:lang w:val="cs-CZ"/>
        </w:rPr>
        <w:t xml:space="preserve">        /// to the height. In this mode the columns property is ignored.</w:t>
      </w:r>
    </w:p>
    <w:p w:rsidR="00DF07AD" w:rsidRPr="00EF2CE2" w:rsidRDefault="00DF07AD" w:rsidP="00EF2C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666666"/>
          <w:kern w:val="0"/>
          <w:sz w:val="24"/>
          <w:lang w:val="cs-CZ"/>
        </w:rPr>
      </w:pPr>
      <w:r w:rsidRPr="00EF2CE2">
        <w:rPr>
          <w:rFonts w:ascii="宋体" w:hAnsi="宋体" w:cs="宋体"/>
          <w:color w:val="666666"/>
          <w:kern w:val="0"/>
          <w:sz w:val="24"/>
          <w:lang w:val="cs-CZ"/>
        </w:rPr>
        <w:t xml:space="preserve">        /// If the setting is false, the component will calulate the</w:t>
      </w:r>
    </w:p>
    <w:p w:rsidR="00DF07AD" w:rsidRPr="00EF2CE2" w:rsidRDefault="00DF07AD" w:rsidP="00EF2C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666666"/>
          <w:kern w:val="0"/>
          <w:sz w:val="24"/>
          <w:lang w:val="cs-CZ"/>
        </w:rPr>
      </w:pPr>
      <w:r w:rsidRPr="00EF2CE2">
        <w:rPr>
          <w:rFonts w:ascii="宋体" w:hAnsi="宋体" w:cs="宋体"/>
          <w:color w:val="666666"/>
          <w:kern w:val="0"/>
          <w:sz w:val="24"/>
          <w:lang w:val="cs-CZ"/>
        </w:rPr>
        <w:t xml:space="preserve">        /// width of each item by dividing the available size by the</w:t>
      </w:r>
    </w:p>
    <w:p w:rsidR="00DF07AD" w:rsidRPr="00EF2CE2" w:rsidRDefault="00DF07AD" w:rsidP="00EF2C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666666"/>
          <w:kern w:val="0"/>
          <w:sz w:val="24"/>
          <w:lang w:val="cs-CZ"/>
        </w:rPr>
      </w:pPr>
      <w:r w:rsidRPr="00EF2CE2">
        <w:rPr>
          <w:rFonts w:ascii="宋体" w:hAnsi="宋体" w:cs="宋体"/>
          <w:color w:val="666666"/>
          <w:kern w:val="0"/>
          <w:sz w:val="24"/>
          <w:lang w:val="cs-CZ"/>
        </w:rPr>
        <w:t xml:space="preserve">        /// number of desired rows.</w:t>
      </w:r>
    </w:p>
    <w:p w:rsidR="00DF07AD" w:rsidRPr="00EF2CE2" w:rsidRDefault="00DF07AD" w:rsidP="00EF2C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666666"/>
          <w:kern w:val="0"/>
          <w:sz w:val="24"/>
          <w:lang w:val="cs-CZ"/>
        </w:rPr>
      </w:pPr>
      <w:r w:rsidRPr="00EF2CE2">
        <w:rPr>
          <w:rFonts w:ascii="宋体" w:hAnsi="宋体" w:cs="宋体"/>
          <w:color w:val="666666"/>
          <w:kern w:val="0"/>
          <w:sz w:val="24"/>
          <w:lang w:val="cs-CZ"/>
        </w:rPr>
        <w:t xml:space="preserve">        /// &lt;/summary&gt;</w:t>
      </w:r>
    </w:p>
    <w:p w:rsidR="00DF07AD" w:rsidRPr="00EF2CE2" w:rsidRDefault="00DF07AD" w:rsidP="00EF2C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666666"/>
          <w:kern w:val="0"/>
          <w:sz w:val="24"/>
          <w:lang w:val="cs-CZ"/>
        </w:rPr>
      </w:pPr>
      <w:r w:rsidRPr="00EF2CE2">
        <w:rPr>
          <w:rFonts w:ascii="宋体" w:hAnsi="宋体" w:cs="宋体"/>
          <w:color w:val="666666"/>
          <w:kern w:val="0"/>
          <w:sz w:val="24"/>
          <w:lang w:val="cs-CZ"/>
        </w:rPr>
        <w:t xml:space="preserve">        public static readonly DependencyProperty TileProperty</w:t>
      </w:r>
    </w:p>
    <w:p w:rsidR="00DF07AD" w:rsidRPr="00EF2CE2" w:rsidRDefault="00DF07AD" w:rsidP="00EF2C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666666"/>
          <w:kern w:val="0"/>
          <w:sz w:val="24"/>
          <w:lang w:val="cs-CZ"/>
        </w:rPr>
      </w:pPr>
      <w:r w:rsidRPr="00EF2CE2">
        <w:rPr>
          <w:rFonts w:ascii="宋体" w:hAnsi="宋体" w:cs="宋体"/>
          <w:color w:val="666666"/>
          <w:kern w:val="0"/>
          <w:sz w:val="24"/>
          <w:lang w:val="cs-CZ"/>
        </w:rPr>
        <w:t xml:space="preserve">           = DependencyProperty.RegisterAttached("Tile", typeof(bool), typeof(VirtualizingTilePanel),</w:t>
      </w:r>
    </w:p>
    <w:p w:rsidR="00DF07AD" w:rsidRPr="00EF2CE2" w:rsidRDefault="00DF07AD" w:rsidP="00EF2C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666666"/>
          <w:kern w:val="0"/>
          <w:sz w:val="24"/>
          <w:lang w:val="cs-CZ"/>
        </w:rPr>
      </w:pPr>
      <w:r w:rsidRPr="00EF2CE2">
        <w:rPr>
          <w:rFonts w:ascii="宋体" w:hAnsi="宋体" w:cs="宋体"/>
          <w:color w:val="666666"/>
          <w:kern w:val="0"/>
          <w:sz w:val="24"/>
          <w:lang w:val="cs-CZ"/>
        </w:rPr>
        <w:t xml:space="preserve">              new FrameworkPropertyMetadata(true, FrameworkPropertyMetadataOptions.AffectsMeasure |</w:t>
      </w:r>
    </w:p>
    <w:p w:rsidR="00DF07AD" w:rsidRPr="00EF2CE2" w:rsidRDefault="00DF07AD" w:rsidP="00EF2C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666666"/>
          <w:kern w:val="0"/>
          <w:sz w:val="24"/>
          <w:lang w:val="cs-CZ"/>
        </w:rPr>
      </w:pPr>
      <w:r w:rsidRPr="00EF2CE2">
        <w:rPr>
          <w:rFonts w:ascii="宋体" w:hAnsi="宋体" w:cs="宋体"/>
          <w:color w:val="666666"/>
          <w:kern w:val="0"/>
          <w:sz w:val="24"/>
          <w:lang w:val="cs-CZ"/>
        </w:rPr>
        <w:t xml:space="preserve">              FrameworkPropertyMetadataOptions.AffectsArrange));</w:t>
      </w:r>
    </w:p>
    <w:p w:rsidR="00DF07AD" w:rsidRPr="00EF2CE2" w:rsidRDefault="00DF07AD" w:rsidP="00EF2C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666666"/>
          <w:kern w:val="0"/>
          <w:sz w:val="24"/>
          <w:lang w:val="cs-CZ"/>
        </w:rPr>
      </w:pPr>
    </w:p>
    <w:p w:rsidR="00DF07AD" w:rsidRPr="00EF2CE2" w:rsidRDefault="00DF07AD" w:rsidP="00EF2C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666666"/>
          <w:kern w:val="0"/>
          <w:sz w:val="24"/>
          <w:lang w:val="cs-CZ"/>
        </w:rPr>
      </w:pPr>
      <w:r w:rsidRPr="00EF2CE2">
        <w:rPr>
          <w:rFonts w:ascii="宋体" w:hAnsi="宋体" w:cs="宋体"/>
          <w:color w:val="666666"/>
          <w:kern w:val="0"/>
          <w:sz w:val="24"/>
          <w:lang w:val="cs-CZ"/>
        </w:rPr>
        <w:t xml:space="preserve">        /// &lt;summary&gt;</w:t>
      </w:r>
    </w:p>
    <w:p w:rsidR="00DF07AD" w:rsidRPr="00EF2CE2" w:rsidRDefault="00DF07AD" w:rsidP="00EF2C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666666"/>
          <w:kern w:val="0"/>
          <w:sz w:val="24"/>
          <w:lang w:val="cs-CZ"/>
        </w:rPr>
      </w:pPr>
      <w:r w:rsidRPr="00EF2CE2">
        <w:rPr>
          <w:rFonts w:ascii="宋体" w:hAnsi="宋体" w:cs="宋体"/>
          <w:color w:val="666666"/>
          <w:kern w:val="0"/>
          <w:sz w:val="24"/>
          <w:lang w:val="cs-CZ"/>
        </w:rPr>
        <w:t xml:space="preserve">        /// Gets or sets the height of each child.</w:t>
      </w:r>
    </w:p>
    <w:p w:rsidR="00DF07AD" w:rsidRPr="00EF2CE2" w:rsidRDefault="00DF07AD" w:rsidP="00EF2C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666666"/>
          <w:kern w:val="0"/>
          <w:sz w:val="24"/>
          <w:lang w:val="cs-CZ"/>
        </w:rPr>
      </w:pPr>
      <w:r w:rsidRPr="00EF2CE2">
        <w:rPr>
          <w:rFonts w:ascii="宋体" w:hAnsi="宋体" w:cs="宋体"/>
          <w:color w:val="666666"/>
          <w:kern w:val="0"/>
          <w:sz w:val="24"/>
          <w:lang w:val="cs-CZ"/>
        </w:rPr>
        <w:t xml:space="preserve">        /// &lt;/summary&gt;</w:t>
      </w:r>
    </w:p>
    <w:p w:rsidR="00DF07AD" w:rsidRPr="00EF2CE2" w:rsidRDefault="00DF07AD" w:rsidP="00EF2C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666666"/>
          <w:kern w:val="0"/>
          <w:sz w:val="24"/>
          <w:lang w:val="cs-CZ"/>
        </w:rPr>
      </w:pPr>
      <w:r w:rsidRPr="00EF2CE2">
        <w:rPr>
          <w:rFonts w:ascii="宋体" w:hAnsi="宋体" w:cs="宋体"/>
          <w:color w:val="666666"/>
          <w:kern w:val="0"/>
          <w:sz w:val="24"/>
          <w:lang w:val="cs-CZ"/>
        </w:rPr>
        <w:t xml:space="preserve">        public double ChildHeight</w:t>
      </w:r>
    </w:p>
    <w:p w:rsidR="00DF07AD" w:rsidRPr="00EF2CE2" w:rsidRDefault="00DF07AD" w:rsidP="00EF2C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666666"/>
          <w:kern w:val="0"/>
          <w:sz w:val="24"/>
          <w:lang w:val="cs-CZ"/>
        </w:rPr>
      </w:pPr>
      <w:r w:rsidRPr="00EF2CE2">
        <w:rPr>
          <w:rFonts w:ascii="宋体" w:hAnsi="宋体" w:cs="宋体"/>
          <w:color w:val="666666"/>
          <w:kern w:val="0"/>
          <w:sz w:val="24"/>
          <w:lang w:val="cs-CZ"/>
        </w:rPr>
        <w:t xml:space="preserve">        {</w:t>
      </w:r>
    </w:p>
    <w:p w:rsidR="00DF07AD" w:rsidRPr="00EF2CE2" w:rsidRDefault="00DF07AD" w:rsidP="00EF2C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666666"/>
          <w:kern w:val="0"/>
          <w:sz w:val="24"/>
          <w:lang w:val="cs-CZ"/>
        </w:rPr>
      </w:pPr>
      <w:r w:rsidRPr="00EF2CE2">
        <w:rPr>
          <w:rFonts w:ascii="宋体" w:hAnsi="宋体" w:cs="宋体"/>
          <w:color w:val="666666"/>
          <w:kern w:val="0"/>
          <w:sz w:val="24"/>
          <w:lang w:val="cs-CZ"/>
        </w:rPr>
        <w:t xml:space="preserve">            get { return (double)GetValue(ChildHeightProperty); }</w:t>
      </w:r>
    </w:p>
    <w:p w:rsidR="00DF07AD" w:rsidRPr="00EF2CE2" w:rsidRDefault="00DF07AD" w:rsidP="00EF2C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666666"/>
          <w:kern w:val="0"/>
          <w:sz w:val="24"/>
          <w:lang w:val="cs-CZ"/>
        </w:rPr>
      </w:pPr>
      <w:r w:rsidRPr="00EF2CE2">
        <w:rPr>
          <w:rFonts w:ascii="宋体" w:hAnsi="宋体" w:cs="宋体"/>
          <w:color w:val="666666"/>
          <w:kern w:val="0"/>
          <w:sz w:val="24"/>
          <w:lang w:val="cs-CZ"/>
        </w:rPr>
        <w:t xml:space="preserve">            set { SetValue(ChildHeightProperty, value); }</w:t>
      </w:r>
    </w:p>
    <w:p w:rsidR="00DF07AD" w:rsidRPr="00EF2CE2" w:rsidRDefault="00DF07AD" w:rsidP="00EF2C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666666"/>
          <w:kern w:val="0"/>
          <w:sz w:val="24"/>
          <w:lang w:val="cs-CZ"/>
        </w:rPr>
      </w:pPr>
      <w:r w:rsidRPr="00EF2CE2">
        <w:rPr>
          <w:rFonts w:ascii="宋体" w:hAnsi="宋体" w:cs="宋体"/>
          <w:color w:val="666666"/>
          <w:kern w:val="0"/>
          <w:sz w:val="24"/>
          <w:lang w:val="cs-CZ"/>
        </w:rPr>
        <w:t xml:space="preserve">        }</w:t>
      </w:r>
    </w:p>
    <w:p w:rsidR="00DF07AD" w:rsidRPr="00EF2CE2" w:rsidRDefault="00DF07AD" w:rsidP="00EF2C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666666"/>
          <w:kern w:val="0"/>
          <w:sz w:val="24"/>
          <w:lang w:val="cs-CZ"/>
        </w:rPr>
      </w:pPr>
    </w:p>
    <w:p w:rsidR="00DF07AD" w:rsidRPr="00EF2CE2" w:rsidRDefault="00DF07AD" w:rsidP="00EF2C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666666"/>
          <w:kern w:val="0"/>
          <w:sz w:val="24"/>
          <w:lang w:val="cs-CZ"/>
        </w:rPr>
      </w:pPr>
      <w:r w:rsidRPr="00EF2CE2">
        <w:rPr>
          <w:rFonts w:ascii="宋体" w:hAnsi="宋体" w:cs="宋体"/>
          <w:color w:val="666666"/>
          <w:kern w:val="0"/>
          <w:sz w:val="24"/>
          <w:lang w:val="cs-CZ"/>
        </w:rPr>
        <w:t xml:space="preserve">        /// &lt;summary&gt;</w:t>
      </w:r>
    </w:p>
    <w:p w:rsidR="00DF07AD" w:rsidRPr="00EF2CE2" w:rsidRDefault="00DF07AD" w:rsidP="00EF2C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666666"/>
          <w:kern w:val="0"/>
          <w:sz w:val="24"/>
          <w:lang w:val="cs-CZ"/>
        </w:rPr>
      </w:pPr>
      <w:r w:rsidRPr="00EF2CE2">
        <w:rPr>
          <w:rFonts w:ascii="宋体" w:hAnsi="宋体" w:cs="宋体"/>
          <w:color w:val="666666"/>
          <w:kern w:val="0"/>
          <w:sz w:val="24"/>
          <w:lang w:val="cs-CZ"/>
        </w:rPr>
        <w:t xml:space="preserve">        /// Gets or sets the number of desired columns.</w:t>
      </w:r>
    </w:p>
    <w:p w:rsidR="00DF07AD" w:rsidRPr="00EF2CE2" w:rsidRDefault="00DF07AD" w:rsidP="00EF2C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666666"/>
          <w:kern w:val="0"/>
          <w:sz w:val="24"/>
          <w:lang w:val="cs-CZ"/>
        </w:rPr>
      </w:pPr>
      <w:r w:rsidRPr="00EF2CE2">
        <w:rPr>
          <w:rFonts w:ascii="宋体" w:hAnsi="宋体" w:cs="宋体"/>
          <w:color w:val="666666"/>
          <w:kern w:val="0"/>
          <w:sz w:val="24"/>
          <w:lang w:val="cs-CZ"/>
        </w:rPr>
        <w:t xml:space="preserve">        /// &lt;/summary&gt;</w:t>
      </w:r>
    </w:p>
    <w:p w:rsidR="00DF07AD" w:rsidRPr="00EF2CE2" w:rsidRDefault="00DF07AD" w:rsidP="00EF2C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666666"/>
          <w:kern w:val="0"/>
          <w:sz w:val="24"/>
          <w:lang w:val="cs-CZ"/>
        </w:rPr>
      </w:pPr>
      <w:r w:rsidRPr="00EF2CE2">
        <w:rPr>
          <w:rFonts w:ascii="宋体" w:hAnsi="宋体" w:cs="宋体"/>
          <w:color w:val="666666"/>
          <w:kern w:val="0"/>
          <w:sz w:val="24"/>
          <w:lang w:val="cs-CZ"/>
        </w:rPr>
        <w:t xml:space="preserve">        public int Columns</w:t>
      </w:r>
    </w:p>
    <w:p w:rsidR="00DF07AD" w:rsidRPr="00EF2CE2" w:rsidRDefault="00DF07AD" w:rsidP="00EF2C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666666"/>
          <w:kern w:val="0"/>
          <w:sz w:val="24"/>
          <w:lang w:val="cs-CZ"/>
        </w:rPr>
      </w:pPr>
      <w:r w:rsidRPr="00EF2CE2">
        <w:rPr>
          <w:rFonts w:ascii="宋体" w:hAnsi="宋体" w:cs="宋体"/>
          <w:color w:val="666666"/>
          <w:kern w:val="0"/>
          <w:sz w:val="24"/>
          <w:lang w:val="cs-CZ"/>
        </w:rPr>
        <w:t xml:space="preserve">        {</w:t>
      </w:r>
    </w:p>
    <w:p w:rsidR="00DF07AD" w:rsidRPr="00EF2CE2" w:rsidRDefault="00DF07AD" w:rsidP="00EF2C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666666"/>
          <w:kern w:val="0"/>
          <w:sz w:val="24"/>
          <w:lang w:val="cs-CZ"/>
        </w:rPr>
      </w:pPr>
      <w:r w:rsidRPr="00EF2CE2">
        <w:rPr>
          <w:rFonts w:ascii="宋体" w:hAnsi="宋体" w:cs="宋体"/>
          <w:color w:val="666666"/>
          <w:kern w:val="0"/>
          <w:sz w:val="24"/>
          <w:lang w:val="cs-CZ"/>
        </w:rPr>
        <w:t xml:space="preserve">            get { return (int)GetValue(ColumnsProperty); }</w:t>
      </w:r>
    </w:p>
    <w:p w:rsidR="00DF07AD" w:rsidRPr="00EF2CE2" w:rsidRDefault="00DF07AD" w:rsidP="00EF2C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666666"/>
          <w:kern w:val="0"/>
          <w:sz w:val="24"/>
          <w:lang w:val="cs-CZ"/>
        </w:rPr>
      </w:pPr>
      <w:r w:rsidRPr="00EF2CE2">
        <w:rPr>
          <w:rFonts w:ascii="宋体" w:hAnsi="宋体" w:cs="宋体"/>
          <w:color w:val="666666"/>
          <w:kern w:val="0"/>
          <w:sz w:val="24"/>
          <w:lang w:val="cs-CZ"/>
        </w:rPr>
        <w:t xml:space="preserve">            set { SetValue(ColumnsProperty, value); }</w:t>
      </w:r>
    </w:p>
    <w:p w:rsidR="00DF07AD" w:rsidRPr="00EF2CE2" w:rsidRDefault="00DF07AD" w:rsidP="00EF2C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666666"/>
          <w:kern w:val="0"/>
          <w:sz w:val="24"/>
          <w:lang w:val="cs-CZ"/>
        </w:rPr>
      </w:pPr>
      <w:r w:rsidRPr="00EF2CE2">
        <w:rPr>
          <w:rFonts w:ascii="宋体" w:hAnsi="宋体" w:cs="宋体"/>
          <w:color w:val="666666"/>
          <w:kern w:val="0"/>
          <w:sz w:val="24"/>
          <w:lang w:val="cs-CZ"/>
        </w:rPr>
        <w:t xml:space="preserve">        }</w:t>
      </w:r>
    </w:p>
    <w:p w:rsidR="00DF07AD" w:rsidRPr="00EF2CE2" w:rsidRDefault="00DF07AD" w:rsidP="00EF2C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666666"/>
          <w:kern w:val="0"/>
          <w:sz w:val="24"/>
          <w:lang w:val="cs-CZ"/>
        </w:rPr>
      </w:pPr>
    </w:p>
    <w:p w:rsidR="00DF07AD" w:rsidRPr="00EF2CE2" w:rsidRDefault="00DF07AD" w:rsidP="00EF2C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666666"/>
          <w:kern w:val="0"/>
          <w:sz w:val="24"/>
          <w:lang w:val="cs-CZ"/>
        </w:rPr>
      </w:pPr>
      <w:r w:rsidRPr="00EF2CE2">
        <w:rPr>
          <w:rFonts w:ascii="宋体" w:hAnsi="宋体" w:cs="宋体"/>
          <w:color w:val="666666"/>
          <w:kern w:val="0"/>
          <w:sz w:val="24"/>
          <w:lang w:val="cs-CZ"/>
        </w:rPr>
        <w:t xml:space="preserve">        /// &lt;summary&gt;</w:t>
      </w:r>
    </w:p>
    <w:p w:rsidR="00DF07AD" w:rsidRPr="00EF2CE2" w:rsidRDefault="00DF07AD" w:rsidP="00EF2C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666666"/>
          <w:kern w:val="0"/>
          <w:sz w:val="24"/>
          <w:lang w:val="cs-CZ"/>
        </w:rPr>
      </w:pPr>
      <w:r w:rsidRPr="00EF2CE2">
        <w:rPr>
          <w:rFonts w:ascii="宋体" w:hAnsi="宋体" w:cs="宋体"/>
          <w:color w:val="666666"/>
          <w:kern w:val="0"/>
          <w:sz w:val="24"/>
          <w:lang w:val="cs-CZ"/>
        </w:rPr>
        <w:t xml:space="preserve">        /// Gets or sets whether the component is operating</w:t>
      </w:r>
    </w:p>
    <w:p w:rsidR="00DF07AD" w:rsidRPr="00EF2CE2" w:rsidRDefault="00DF07AD" w:rsidP="00EF2C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666666"/>
          <w:kern w:val="0"/>
          <w:sz w:val="24"/>
          <w:lang w:val="cs-CZ"/>
        </w:rPr>
      </w:pPr>
      <w:r w:rsidRPr="00EF2CE2">
        <w:rPr>
          <w:rFonts w:ascii="宋体" w:hAnsi="宋体" w:cs="宋体"/>
          <w:color w:val="666666"/>
          <w:kern w:val="0"/>
          <w:sz w:val="24"/>
          <w:lang w:val="cs-CZ"/>
        </w:rPr>
        <w:t xml:space="preserve">        /// in tile mode.If set to true, the component </w:t>
      </w:r>
    </w:p>
    <w:p w:rsidR="00DF07AD" w:rsidRPr="00EF2CE2" w:rsidRDefault="00DF07AD" w:rsidP="00EF2C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666666"/>
          <w:kern w:val="0"/>
          <w:sz w:val="24"/>
          <w:lang w:val="cs-CZ"/>
        </w:rPr>
      </w:pPr>
      <w:r w:rsidRPr="00EF2CE2">
        <w:rPr>
          <w:rFonts w:ascii="宋体" w:hAnsi="宋体" w:cs="宋体"/>
          <w:color w:val="666666"/>
          <w:kern w:val="0"/>
          <w:sz w:val="24"/>
          <w:lang w:val="cs-CZ"/>
        </w:rPr>
        <w:t xml:space="preserve">        /// will calulcate the number of children per row, </w:t>
      </w:r>
    </w:p>
    <w:p w:rsidR="00DF07AD" w:rsidRPr="00EF2CE2" w:rsidRDefault="00DF07AD" w:rsidP="00EF2C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666666"/>
          <w:kern w:val="0"/>
          <w:sz w:val="24"/>
          <w:lang w:val="cs-CZ"/>
        </w:rPr>
      </w:pPr>
      <w:r w:rsidRPr="00EF2CE2">
        <w:rPr>
          <w:rFonts w:ascii="宋体" w:hAnsi="宋体" w:cs="宋体"/>
          <w:color w:val="666666"/>
          <w:kern w:val="0"/>
          <w:sz w:val="24"/>
          <w:lang w:val="cs-CZ"/>
        </w:rPr>
        <w:t xml:space="preserve">        /// the width of each item is set equal to the height. </w:t>
      </w:r>
    </w:p>
    <w:p w:rsidR="00DF07AD" w:rsidRPr="00EF2CE2" w:rsidRDefault="00DF07AD" w:rsidP="00EF2C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666666"/>
          <w:kern w:val="0"/>
          <w:sz w:val="24"/>
          <w:lang w:val="cs-CZ"/>
        </w:rPr>
      </w:pPr>
      <w:r w:rsidRPr="00EF2CE2">
        <w:rPr>
          <w:rFonts w:ascii="宋体" w:hAnsi="宋体" w:cs="宋体"/>
          <w:color w:val="666666"/>
          <w:kern w:val="0"/>
          <w:sz w:val="24"/>
          <w:lang w:val="cs-CZ"/>
        </w:rPr>
        <w:t xml:space="preserve">        /// In this mode the Columns property is ignored. If the </w:t>
      </w:r>
    </w:p>
    <w:p w:rsidR="00DF07AD" w:rsidRPr="00EF2CE2" w:rsidRDefault="00DF07AD" w:rsidP="00EF2C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666666"/>
          <w:kern w:val="0"/>
          <w:sz w:val="24"/>
          <w:lang w:val="cs-CZ"/>
        </w:rPr>
      </w:pPr>
      <w:r w:rsidRPr="00EF2CE2">
        <w:rPr>
          <w:rFonts w:ascii="宋体" w:hAnsi="宋体" w:cs="宋体"/>
          <w:color w:val="666666"/>
          <w:kern w:val="0"/>
          <w:sz w:val="24"/>
          <w:lang w:val="cs-CZ"/>
        </w:rPr>
        <w:t xml:space="preserve">        /// setting is false, the component will calulate the </w:t>
      </w:r>
    </w:p>
    <w:p w:rsidR="00DF07AD" w:rsidRPr="00EF2CE2" w:rsidRDefault="00DF07AD" w:rsidP="00EF2C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666666"/>
          <w:kern w:val="0"/>
          <w:sz w:val="24"/>
          <w:lang w:val="cs-CZ"/>
        </w:rPr>
      </w:pPr>
      <w:r w:rsidRPr="00EF2CE2">
        <w:rPr>
          <w:rFonts w:ascii="宋体" w:hAnsi="宋体" w:cs="宋体"/>
          <w:color w:val="666666"/>
          <w:kern w:val="0"/>
          <w:sz w:val="24"/>
          <w:lang w:val="cs-CZ"/>
        </w:rPr>
        <w:t xml:space="preserve">        /// width of each item by dividing the available size </w:t>
      </w:r>
    </w:p>
    <w:p w:rsidR="00DF07AD" w:rsidRPr="00EF2CE2" w:rsidRDefault="00DF07AD" w:rsidP="00EF2C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666666"/>
          <w:kern w:val="0"/>
          <w:sz w:val="24"/>
          <w:lang w:val="cs-CZ"/>
        </w:rPr>
      </w:pPr>
      <w:r w:rsidRPr="00EF2CE2">
        <w:rPr>
          <w:rFonts w:ascii="宋体" w:hAnsi="宋体" w:cs="宋体"/>
          <w:color w:val="666666"/>
          <w:kern w:val="0"/>
          <w:sz w:val="24"/>
          <w:lang w:val="cs-CZ"/>
        </w:rPr>
        <w:t xml:space="preserve">        /// by the number of desired columns.</w:t>
      </w:r>
    </w:p>
    <w:p w:rsidR="00DF07AD" w:rsidRPr="00EF2CE2" w:rsidRDefault="00DF07AD" w:rsidP="00EF2C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666666"/>
          <w:kern w:val="0"/>
          <w:sz w:val="24"/>
          <w:lang w:val="cs-CZ"/>
        </w:rPr>
      </w:pPr>
      <w:r w:rsidRPr="00EF2CE2">
        <w:rPr>
          <w:rFonts w:ascii="宋体" w:hAnsi="宋体" w:cs="宋体"/>
          <w:color w:val="666666"/>
          <w:kern w:val="0"/>
          <w:sz w:val="24"/>
          <w:lang w:val="cs-CZ"/>
        </w:rPr>
        <w:t xml:space="preserve">        /// &lt;/summary&gt;</w:t>
      </w:r>
    </w:p>
    <w:p w:rsidR="00DF07AD" w:rsidRPr="00EF2CE2" w:rsidRDefault="00DF07AD" w:rsidP="00EF2C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666666"/>
          <w:kern w:val="0"/>
          <w:sz w:val="24"/>
          <w:lang w:val="cs-CZ"/>
        </w:rPr>
      </w:pPr>
      <w:r w:rsidRPr="00EF2CE2">
        <w:rPr>
          <w:rFonts w:ascii="宋体" w:hAnsi="宋体" w:cs="宋体"/>
          <w:color w:val="666666"/>
          <w:kern w:val="0"/>
          <w:sz w:val="24"/>
          <w:lang w:val="cs-CZ"/>
        </w:rPr>
        <w:t xml:space="preserve">        public bool Tile</w:t>
      </w:r>
    </w:p>
    <w:p w:rsidR="00DF07AD" w:rsidRPr="00EF2CE2" w:rsidRDefault="00DF07AD" w:rsidP="00EF2C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666666"/>
          <w:kern w:val="0"/>
          <w:sz w:val="24"/>
          <w:lang w:val="cs-CZ"/>
        </w:rPr>
      </w:pPr>
      <w:r w:rsidRPr="00EF2CE2">
        <w:rPr>
          <w:rFonts w:ascii="宋体" w:hAnsi="宋体" w:cs="宋体"/>
          <w:color w:val="666666"/>
          <w:kern w:val="0"/>
          <w:sz w:val="24"/>
          <w:lang w:val="cs-CZ"/>
        </w:rPr>
        <w:t xml:space="preserve">        {</w:t>
      </w:r>
    </w:p>
    <w:p w:rsidR="00DF07AD" w:rsidRPr="00EF2CE2" w:rsidRDefault="00DF07AD" w:rsidP="00EF2C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666666"/>
          <w:kern w:val="0"/>
          <w:sz w:val="24"/>
          <w:lang w:val="cs-CZ"/>
        </w:rPr>
      </w:pPr>
      <w:r w:rsidRPr="00EF2CE2">
        <w:rPr>
          <w:rFonts w:ascii="宋体" w:hAnsi="宋体" w:cs="宋体"/>
          <w:color w:val="666666"/>
          <w:kern w:val="0"/>
          <w:sz w:val="24"/>
          <w:lang w:val="cs-CZ"/>
        </w:rPr>
        <w:t xml:space="preserve">            get { return (bool)GetValue(TileProperty); }</w:t>
      </w:r>
    </w:p>
    <w:p w:rsidR="00DF07AD" w:rsidRPr="00EF2CE2" w:rsidRDefault="00DF07AD" w:rsidP="00EF2C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666666"/>
          <w:kern w:val="0"/>
          <w:sz w:val="24"/>
          <w:lang w:val="cs-CZ"/>
        </w:rPr>
      </w:pPr>
      <w:r w:rsidRPr="00EF2CE2">
        <w:rPr>
          <w:rFonts w:ascii="宋体" w:hAnsi="宋体" w:cs="宋体"/>
          <w:color w:val="666666"/>
          <w:kern w:val="0"/>
          <w:sz w:val="24"/>
          <w:lang w:val="cs-CZ"/>
        </w:rPr>
        <w:t xml:space="preserve">            set { SetValue(TileProperty, value); }</w:t>
      </w:r>
    </w:p>
    <w:p w:rsidR="00DF07AD" w:rsidRPr="00EF2CE2" w:rsidRDefault="00DF07AD" w:rsidP="00EF2C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666666"/>
          <w:kern w:val="0"/>
          <w:sz w:val="24"/>
          <w:lang w:val="cs-CZ"/>
        </w:rPr>
      </w:pPr>
      <w:r w:rsidRPr="00EF2CE2">
        <w:rPr>
          <w:rFonts w:ascii="宋体" w:hAnsi="宋体" w:cs="宋体"/>
          <w:color w:val="666666"/>
          <w:kern w:val="0"/>
          <w:sz w:val="24"/>
          <w:lang w:val="cs-CZ"/>
        </w:rPr>
        <w:t xml:space="preserve">        }</w:t>
      </w:r>
    </w:p>
    <w:p w:rsidR="00DF07AD" w:rsidRPr="00EF2CE2" w:rsidRDefault="00DF07AD" w:rsidP="00EF2CE2">
      <w:pPr>
        <w:widowControl/>
        <w:shd w:val="clear" w:color="auto" w:fill="FFFFFF"/>
        <w:spacing w:before="100" w:beforeAutospacing="1" w:after="100" w:afterAutospacing="1"/>
        <w:jc w:val="left"/>
        <w:rPr>
          <w:rFonts w:ascii="Tahoma" w:hAnsi="Tahoma" w:cs="Tahoma"/>
          <w:color w:val="666666"/>
          <w:kern w:val="0"/>
          <w:szCs w:val="21"/>
        </w:rPr>
      </w:pPr>
      <w:r w:rsidRPr="00EF2CE2">
        <w:rPr>
          <w:rFonts w:ascii="Tahoma" w:hAnsi="Tahoma" w:cs="Tahoma"/>
          <w:color w:val="666666"/>
          <w:kern w:val="0"/>
          <w:szCs w:val="21"/>
        </w:rPr>
        <w:t xml:space="preserve">And the layout specific code, which Dan had very nicely regionalised, has of course been modified. </w:t>
      </w:r>
    </w:p>
    <w:p w:rsidR="00DF07AD" w:rsidRPr="00EF2CE2" w:rsidRDefault="00DF07AD" w:rsidP="00EF2C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666666"/>
          <w:kern w:val="0"/>
          <w:sz w:val="24"/>
          <w:lang w:val="cs-CZ"/>
        </w:rPr>
      </w:pPr>
      <w:r w:rsidRPr="00EF2CE2">
        <w:rPr>
          <w:rFonts w:ascii="宋体" w:hAnsi="宋体" w:cs="宋体"/>
          <w:color w:val="666666"/>
          <w:kern w:val="0"/>
          <w:sz w:val="24"/>
          <w:lang w:val="cs-CZ"/>
        </w:rPr>
        <w:t xml:space="preserve">        /// &lt;summary&gt;</w:t>
      </w:r>
    </w:p>
    <w:p w:rsidR="00DF07AD" w:rsidRPr="00EF2CE2" w:rsidRDefault="00DF07AD" w:rsidP="00EF2C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666666"/>
          <w:kern w:val="0"/>
          <w:sz w:val="24"/>
          <w:lang w:val="cs-CZ"/>
        </w:rPr>
      </w:pPr>
      <w:r w:rsidRPr="00EF2CE2">
        <w:rPr>
          <w:rFonts w:ascii="宋体" w:hAnsi="宋体" w:cs="宋体"/>
          <w:color w:val="666666"/>
          <w:kern w:val="0"/>
          <w:sz w:val="24"/>
          <w:lang w:val="cs-CZ"/>
        </w:rPr>
        <w:t xml:space="preserve">        /// Calculate the extent of the view based on the available size</w:t>
      </w:r>
    </w:p>
    <w:p w:rsidR="00DF07AD" w:rsidRPr="00EF2CE2" w:rsidRDefault="00DF07AD" w:rsidP="00EF2C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666666"/>
          <w:kern w:val="0"/>
          <w:sz w:val="24"/>
          <w:lang w:val="cs-CZ"/>
        </w:rPr>
      </w:pPr>
      <w:r w:rsidRPr="00EF2CE2">
        <w:rPr>
          <w:rFonts w:ascii="宋体" w:hAnsi="宋体" w:cs="宋体"/>
          <w:color w:val="666666"/>
          <w:kern w:val="0"/>
          <w:sz w:val="24"/>
          <w:lang w:val="cs-CZ"/>
        </w:rPr>
        <w:t xml:space="preserve">        /// &lt;/summary&gt;</w:t>
      </w:r>
    </w:p>
    <w:p w:rsidR="00DF07AD" w:rsidRPr="00EF2CE2" w:rsidRDefault="00DF07AD" w:rsidP="00EF2C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666666"/>
          <w:kern w:val="0"/>
          <w:sz w:val="24"/>
          <w:lang w:val="cs-CZ"/>
        </w:rPr>
      </w:pPr>
      <w:r w:rsidRPr="00EF2CE2">
        <w:rPr>
          <w:rFonts w:ascii="宋体" w:hAnsi="宋体" w:cs="宋体"/>
          <w:color w:val="666666"/>
          <w:kern w:val="0"/>
          <w:sz w:val="24"/>
          <w:lang w:val="cs-CZ"/>
        </w:rPr>
        <w:t xml:space="preserve">        /// &lt;param name="availableSize"&gt;available size&lt;/param&gt;</w:t>
      </w:r>
    </w:p>
    <w:p w:rsidR="00DF07AD" w:rsidRPr="00EF2CE2" w:rsidRDefault="00DF07AD" w:rsidP="00EF2C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666666"/>
          <w:kern w:val="0"/>
          <w:sz w:val="24"/>
          <w:lang w:val="cs-CZ"/>
        </w:rPr>
      </w:pPr>
      <w:r w:rsidRPr="00EF2CE2">
        <w:rPr>
          <w:rFonts w:ascii="宋体" w:hAnsi="宋体" w:cs="宋体"/>
          <w:color w:val="666666"/>
          <w:kern w:val="0"/>
          <w:sz w:val="24"/>
          <w:lang w:val="cs-CZ"/>
        </w:rPr>
        <w:t xml:space="preserve">        /// &lt;param name="itemCount"&gt;number of data items&lt;/param&gt;</w:t>
      </w:r>
    </w:p>
    <w:p w:rsidR="00DF07AD" w:rsidRPr="00EF2CE2" w:rsidRDefault="00DF07AD" w:rsidP="00EF2C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666666"/>
          <w:kern w:val="0"/>
          <w:sz w:val="24"/>
          <w:lang w:val="cs-CZ"/>
        </w:rPr>
      </w:pPr>
      <w:r w:rsidRPr="00EF2CE2">
        <w:rPr>
          <w:rFonts w:ascii="宋体" w:hAnsi="宋体" w:cs="宋体"/>
          <w:color w:val="666666"/>
          <w:kern w:val="0"/>
          <w:sz w:val="24"/>
          <w:lang w:val="cs-CZ"/>
        </w:rPr>
        <w:t xml:space="preserve">        /// &lt;returns&gt;Returns the extent size of the viewer.&lt;/returns&gt;</w:t>
      </w:r>
    </w:p>
    <w:p w:rsidR="00DF07AD" w:rsidRPr="00EF2CE2" w:rsidRDefault="00DF07AD" w:rsidP="00EF2C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666666"/>
          <w:kern w:val="0"/>
          <w:sz w:val="24"/>
          <w:lang w:val="cs-CZ"/>
        </w:rPr>
      </w:pPr>
      <w:r w:rsidRPr="00EF2CE2">
        <w:rPr>
          <w:rFonts w:ascii="宋体" w:hAnsi="宋体" w:cs="宋体"/>
          <w:color w:val="666666"/>
          <w:kern w:val="0"/>
          <w:sz w:val="24"/>
          <w:lang w:val="cs-CZ"/>
        </w:rPr>
        <w:t xml:space="preserve">        private Size CalculateExtent(Size availableSize, int itemCount)</w:t>
      </w:r>
    </w:p>
    <w:p w:rsidR="00DF07AD" w:rsidRPr="00EF2CE2" w:rsidRDefault="00DF07AD" w:rsidP="00EF2C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666666"/>
          <w:kern w:val="0"/>
          <w:sz w:val="24"/>
          <w:lang w:val="cs-CZ"/>
        </w:rPr>
      </w:pPr>
      <w:r w:rsidRPr="00EF2CE2">
        <w:rPr>
          <w:rFonts w:ascii="宋体" w:hAnsi="宋体" w:cs="宋体"/>
          <w:color w:val="666666"/>
          <w:kern w:val="0"/>
          <w:sz w:val="24"/>
          <w:lang w:val="cs-CZ"/>
        </w:rPr>
        <w:t xml:space="preserve">        {</w:t>
      </w:r>
    </w:p>
    <w:p w:rsidR="00DF07AD" w:rsidRPr="00EF2CE2" w:rsidRDefault="00DF07AD" w:rsidP="00EF2C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666666"/>
          <w:kern w:val="0"/>
          <w:sz w:val="24"/>
          <w:lang w:val="cs-CZ"/>
        </w:rPr>
      </w:pPr>
      <w:r w:rsidRPr="00EF2CE2">
        <w:rPr>
          <w:rFonts w:ascii="宋体" w:hAnsi="宋体" w:cs="宋体"/>
          <w:color w:val="666666"/>
          <w:kern w:val="0"/>
          <w:sz w:val="24"/>
          <w:lang w:val="cs-CZ"/>
        </w:rPr>
        <w:t xml:space="preserve">            //If tile mode.</w:t>
      </w:r>
    </w:p>
    <w:p w:rsidR="00DF07AD" w:rsidRPr="00EF2CE2" w:rsidRDefault="00DF07AD" w:rsidP="00EF2C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666666"/>
          <w:kern w:val="0"/>
          <w:sz w:val="24"/>
          <w:lang w:val="cs-CZ"/>
        </w:rPr>
      </w:pPr>
      <w:r w:rsidRPr="00EF2CE2">
        <w:rPr>
          <w:rFonts w:ascii="宋体" w:hAnsi="宋体" w:cs="宋体"/>
          <w:color w:val="666666"/>
          <w:kern w:val="0"/>
          <w:sz w:val="24"/>
          <w:lang w:val="cs-CZ"/>
        </w:rPr>
        <w:t xml:space="preserve">            if (Tile)</w:t>
      </w:r>
    </w:p>
    <w:p w:rsidR="00DF07AD" w:rsidRPr="00EF2CE2" w:rsidRDefault="00DF07AD" w:rsidP="00EF2C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666666"/>
          <w:kern w:val="0"/>
          <w:sz w:val="24"/>
          <w:lang w:val="cs-CZ"/>
        </w:rPr>
      </w:pPr>
      <w:r w:rsidRPr="00EF2CE2">
        <w:rPr>
          <w:rFonts w:ascii="宋体" w:hAnsi="宋体" w:cs="宋体"/>
          <w:color w:val="666666"/>
          <w:kern w:val="0"/>
          <w:sz w:val="24"/>
          <w:lang w:val="cs-CZ"/>
        </w:rPr>
        <w:t xml:space="preserve">            {</w:t>
      </w:r>
    </w:p>
    <w:p w:rsidR="00DF07AD" w:rsidRPr="00EF2CE2" w:rsidRDefault="00DF07AD" w:rsidP="00EF2C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666666"/>
          <w:kern w:val="0"/>
          <w:sz w:val="24"/>
          <w:lang w:val="cs-CZ"/>
        </w:rPr>
      </w:pPr>
      <w:r w:rsidRPr="00EF2CE2">
        <w:rPr>
          <w:rFonts w:ascii="宋体" w:hAnsi="宋体" w:cs="宋体"/>
          <w:color w:val="666666"/>
          <w:kern w:val="0"/>
          <w:sz w:val="24"/>
          <w:lang w:val="cs-CZ"/>
        </w:rPr>
        <w:t xml:space="preserve">                //Gets the number of children or items for each row.</w:t>
      </w:r>
    </w:p>
    <w:p w:rsidR="00DF07AD" w:rsidRPr="00EF2CE2" w:rsidRDefault="00DF07AD" w:rsidP="00EF2C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666666"/>
          <w:kern w:val="0"/>
          <w:sz w:val="24"/>
          <w:lang w:val="cs-CZ"/>
        </w:rPr>
      </w:pPr>
      <w:r w:rsidRPr="00EF2CE2">
        <w:rPr>
          <w:rFonts w:ascii="宋体" w:hAnsi="宋体" w:cs="宋体"/>
          <w:color w:val="666666"/>
          <w:kern w:val="0"/>
          <w:sz w:val="24"/>
          <w:lang w:val="cs-CZ"/>
        </w:rPr>
        <w:t xml:space="preserve">                int childrenPerRow = CalculateChildrenPerRow(availableSize);</w:t>
      </w:r>
    </w:p>
    <w:p w:rsidR="00DF07AD" w:rsidRPr="00EF2CE2" w:rsidRDefault="00DF07AD" w:rsidP="00EF2C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666666"/>
          <w:kern w:val="0"/>
          <w:sz w:val="24"/>
          <w:lang w:val="cs-CZ"/>
        </w:rPr>
      </w:pPr>
    </w:p>
    <w:p w:rsidR="00DF07AD" w:rsidRPr="00EF2CE2" w:rsidRDefault="00DF07AD" w:rsidP="00EF2C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666666"/>
          <w:kern w:val="0"/>
          <w:sz w:val="24"/>
          <w:lang w:val="cs-CZ"/>
        </w:rPr>
      </w:pPr>
      <w:r w:rsidRPr="00EF2CE2">
        <w:rPr>
          <w:rFonts w:ascii="宋体" w:hAnsi="宋体" w:cs="宋体"/>
          <w:color w:val="666666"/>
          <w:kern w:val="0"/>
          <w:sz w:val="24"/>
          <w:lang w:val="cs-CZ"/>
        </w:rPr>
        <w:t xml:space="preserve">                // See how big we are</w:t>
      </w:r>
    </w:p>
    <w:p w:rsidR="00DF07AD" w:rsidRPr="00EF2CE2" w:rsidRDefault="00DF07AD" w:rsidP="00EF2C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666666"/>
          <w:kern w:val="0"/>
          <w:sz w:val="24"/>
          <w:lang w:val="cs-CZ"/>
        </w:rPr>
      </w:pPr>
      <w:r w:rsidRPr="00EF2CE2">
        <w:rPr>
          <w:rFonts w:ascii="宋体" w:hAnsi="宋体" w:cs="宋体"/>
          <w:color w:val="666666"/>
          <w:kern w:val="0"/>
          <w:sz w:val="24"/>
          <w:lang w:val="cs-CZ"/>
        </w:rPr>
        <w:t xml:space="preserve">                return new Size(childrenPerRow * this.ChildHeight,</w:t>
      </w:r>
    </w:p>
    <w:p w:rsidR="00DF07AD" w:rsidRPr="00EF2CE2" w:rsidRDefault="00DF07AD" w:rsidP="00EF2C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666666"/>
          <w:kern w:val="0"/>
          <w:sz w:val="24"/>
          <w:lang w:val="cs-CZ"/>
        </w:rPr>
      </w:pPr>
      <w:r w:rsidRPr="00EF2CE2">
        <w:rPr>
          <w:rFonts w:ascii="宋体" w:hAnsi="宋体" w:cs="宋体"/>
          <w:color w:val="666666"/>
          <w:kern w:val="0"/>
          <w:sz w:val="24"/>
          <w:lang w:val="cs-CZ"/>
        </w:rPr>
        <w:t xml:space="preserve">                    this.ChildHeight * Math.Ceiling((double)itemCount / childrenPerRow));</w:t>
      </w:r>
    </w:p>
    <w:p w:rsidR="00DF07AD" w:rsidRPr="00EF2CE2" w:rsidRDefault="00DF07AD" w:rsidP="00EF2C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666666"/>
          <w:kern w:val="0"/>
          <w:sz w:val="24"/>
          <w:lang w:val="cs-CZ"/>
        </w:rPr>
      </w:pPr>
      <w:r w:rsidRPr="00EF2CE2">
        <w:rPr>
          <w:rFonts w:ascii="宋体" w:hAnsi="宋体" w:cs="宋体"/>
          <w:color w:val="666666"/>
          <w:kern w:val="0"/>
          <w:sz w:val="24"/>
          <w:lang w:val="cs-CZ"/>
        </w:rPr>
        <w:t xml:space="preserve">            }</w:t>
      </w:r>
    </w:p>
    <w:p w:rsidR="00DF07AD" w:rsidRPr="00EF2CE2" w:rsidRDefault="00DF07AD" w:rsidP="00EF2C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666666"/>
          <w:kern w:val="0"/>
          <w:sz w:val="24"/>
          <w:lang w:val="cs-CZ"/>
        </w:rPr>
      </w:pPr>
      <w:r w:rsidRPr="00EF2CE2">
        <w:rPr>
          <w:rFonts w:ascii="宋体" w:hAnsi="宋体" w:cs="宋体"/>
          <w:color w:val="666666"/>
          <w:kern w:val="0"/>
          <w:sz w:val="24"/>
          <w:lang w:val="cs-CZ"/>
        </w:rPr>
        <w:t xml:space="preserve">            else</w:t>
      </w:r>
    </w:p>
    <w:p w:rsidR="00DF07AD" w:rsidRPr="00EF2CE2" w:rsidRDefault="00DF07AD" w:rsidP="00EF2C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666666"/>
          <w:kern w:val="0"/>
          <w:sz w:val="24"/>
          <w:lang w:val="cs-CZ"/>
        </w:rPr>
      </w:pPr>
      <w:r w:rsidRPr="00EF2CE2">
        <w:rPr>
          <w:rFonts w:ascii="宋体" w:hAnsi="宋体" w:cs="宋体"/>
          <w:color w:val="666666"/>
          <w:kern w:val="0"/>
          <w:sz w:val="24"/>
          <w:lang w:val="cs-CZ"/>
        </w:rPr>
        <w:t xml:space="preserve">            {</w:t>
      </w:r>
    </w:p>
    <w:p w:rsidR="00DF07AD" w:rsidRPr="00EF2CE2" w:rsidRDefault="00DF07AD" w:rsidP="00EF2C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666666"/>
          <w:kern w:val="0"/>
          <w:sz w:val="24"/>
          <w:lang w:val="cs-CZ"/>
        </w:rPr>
      </w:pPr>
      <w:r w:rsidRPr="00EF2CE2">
        <w:rPr>
          <w:rFonts w:ascii="宋体" w:hAnsi="宋体" w:cs="宋体"/>
          <w:color w:val="666666"/>
          <w:kern w:val="0"/>
          <w:sz w:val="24"/>
          <w:lang w:val="cs-CZ"/>
        </w:rPr>
        <w:t xml:space="preserve">                //Gets the width of each child.</w:t>
      </w:r>
    </w:p>
    <w:p w:rsidR="00DF07AD" w:rsidRPr="00EF2CE2" w:rsidRDefault="00DF07AD" w:rsidP="00EF2C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666666"/>
          <w:kern w:val="0"/>
          <w:sz w:val="24"/>
          <w:lang w:val="cs-CZ"/>
        </w:rPr>
      </w:pPr>
      <w:r w:rsidRPr="00EF2CE2">
        <w:rPr>
          <w:rFonts w:ascii="宋体" w:hAnsi="宋体" w:cs="宋体"/>
          <w:color w:val="666666"/>
          <w:kern w:val="0"/>
          <w:sz w:val="24"/>
          <w:lang w:val="cs-CZ"/>
        </w:rPr>
        <w:t xml:space="preserve">                double childWidth = CalculateChildWidth(availableSize);</w:t>
      </w:r>
    </w:p>
    <w:p w:rsidR="00DF07AD" w:rsidRPr="00EF2CE2" w:rsidRDefault="00DF07AD" w:rsidP="00EF2C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666666"/>
          <w:kern w:val="0"/>
          <w:sz w:val="24"/>
          <w:lang w:val="cs-CZ"/>
        </w:rPr>
      </w:pPr>
    </w:p>
    <w:p w:rsidR="00DF07AD" w:rsidRPr="00EF2CE2" w:rsidRDefault="00DF07AD" w:rsidP="00EF2C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666666"/>
          <w:kern w:val="0"/>
          <w:sz w:val="24"/>
          <w:lang w:val="cs-CZ"/>
        </w:rPr>
      </w:pPr>
      <w:r w:rsidRPr="00EF2CE2">
        <w:rPr>
          <w:rFonts w:ascii="宋体" w:hAnsi="宋体" w:cs="宋体"/>
          <w:color w:val="666666"/>
          <w:kern w:val="0"/>
          <w:sz w:val="24"/>
          <w:lang w:val="cs-CZ"/>
        </w:rPr>
        <w:t xml:space="preserve">                // See how big we are</w:t>
      </w:r>
    </w:p>
    <w:p w:rsidR="00DF07AD" w:rsidRPr="00EF2CE2" w:rsidRDefault="00DF07AD" w:rsidP="00EF2C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666666"/>
          <w:kern w:val="0"/>
          <w:sz w:val="24"/>
          <w:lang w:val="cs-CZ"/>
        </w:rPr>
      </w:pPr>
      <w:r w:rsidRPr="00EF2CE2">
        <w:rPr>
          <w:rFonts w:ascii="宋体" w:hAnsi="宋体" w:cs="宋体"/>
          <w:color w:val="666666"/>
          <w:kern w:val="0"/>
          <w:sz w:val="24"/>
          <w:lang w:val="cs-CZ"/>
        </w:rPr>
        <w:t xml:space="preserve">                return new Size(this.Columns * childWidth,</w:t>
      </w:r>
    </w:p>
    <w:p w:rsidR="00DF07AD" w:rsidRPr="00EF2CE2" w:rsidRDefault="00DF07AD" w:rsidP="00EF2C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666666"/>
          <w:kern w:val="0"/>
          <w:sz w:val="24"/>
          <w:lang w:val="cs-CZ"/>
        </w:rPr>
      </w:pPr>
      <w:r w:rsidRPr="00EF2CE2">
        <w:rPr>
          <w:rFonts w:ascii="宋体" w:hAnsi="宋体" w:cs="宋体"/>
          <w:color w:val="666666"/>
          <w:kern w:val="0"/>
          <w:sz w:val="24"/>
          <w:lang w:val="cs-CZ"/>
        </w:rPr>
        <w:t xml:space="preserve">                    this.ChildHeight * Math.Ceiling((double)itemCount / this.Columns));</w:t>
      </w:r>
    </w:p>
    <w:p w:rsidR="00DF07AD" w:rsidRPr="00EF2CE2" w:rsidRDefault="00DF07AD" w:rsidP="00EF2C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666666"/>
          <w:kern w:val="0"/>
          <w:sz w:val="24"/>
          <w:lang w:val="cs-CZ"/>
        </w:rPr>
      </w:pPr>
      <w:r w:rsidRPr="00EF2CE2">
        <w:rPr>
          <w:rFonts w:ascii="宋体" w:hAnsi="宋体" w:cs="宋体"/>
          <w:color w:val="666666"/>
          <w:kern w:val="0"/>
          <w:sz w:val="24"/>
          <w:lang w:val="cs-CZ"/>
        </w:rPr>
        <w:t xml:space="preserve">            }</w:t>
      </w:r>
    </w:p>
    <w:p w:rsidR="00DF07AD" w:rsidRPr="00EF2CE2" w:rsidRDefault="00DF07AD" w:rsidP="00EF2C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666666"/>
          <w:kern w:val="0"/>
          <w:sz w:val="24"/>
          <w:lang w:val="cs-CZ"/>
        </w:rPr>
      </w:pPr>
      <w:r w:rsidRPr="00EF2CE2">
        <w:rPr>
          <w:rFonts w:ascii="宋体" w:hAnsi="宋体" w:cs="宋体"/>
          <w:color w:val="666666"/>
          <w:kern w:val="0"/>
          <w:sz w:val="24"/>
          <w:lang w:val="cs-CZ"/>
        </w:rPr>
        <w:t xml:space="preserve">        }</w:t>
      </w:r>
    </w:p>
    <w:p w:rsidR="00DF07AD" w:rsidRPr="00EF2CE2" w:rsidRDefault="00DF07AD" w:rsidP="00EF2C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666666"/>
          <w:kern w:val="0"/>
          <w:sz w:val="24"/>
          <w:lang w:val="cs-CZ"/>
        </w:rPr>
      </w:pPr>
    </w:p>
    <w:p w:rsidR="00DF07AD" w:rsidRPr="00EF2CE2" w:rsidRDefault="00DF07AD" w:rsidP="00EF2C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666666"/>
          <w:kern w:val="0"/>
          <w:sz w:val="24"/>
          <w:lang w:val="cs-CZ"/>
        </w:rPr>
      </w:pPr>
      <w:r w:rsidRPr="00EF2CE2">
        <w:rPr>
          <w:rFonts w:ascii="宋体" w:hAnsi="宋体" w:cs="宋体"/>
          <w:color w:val="666666"/>
          <w:kern w:val="0"/>
          <w:sz w:val="24"/>
          <w:lang w:val="cs-CZ"/>
        </w:rPr>
        <w:t xml:space="preserve">        /// &lt;summary&gt;</w:t>
      </w:r>
    </w:p>
    <w:p w:rsidR="00DF07AD" w:rsidRPr="00EF2CE2" w:rsidRDefault="00DF07AD" w:rsidP="00EF2C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666666"/>
          <w:kern w:val="0"/>
          <w:sz w:val="24"/>
          <w:lang w:val="cs-CZ"/>
        </w:rPr>
      </w:pPr>
      <w:r w:rsidRPr="00EF2CE2">
        <w:rPr>
          <w:rFonts w:ascii="宋体" w:hAnsi="宋体" w:cs="宋体"/>
          <w:color w:val="666666"/>
          <w:kern w:val="0"/>
          <w:sz w:val="24"/>
          <w:lang w:val="cs-CZ"/>
        </w:rPr>
        <w:t xml:space="preserve">        /// Get the range of children that are visible</w:t>
      </w:r>
    </w:p>
    <w:p w:rsidR="00DF07AD" w:rsidRPr="00EF2CE2" w:rsidRDefault="00DF07AD" w:rsidP="00EF2C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666666"/>
          <w:kern w:val="0"/>
          <w:sz w:val="24"/>
          <w:lang w:val="cs-CZ"/>
        </w:rPr>
      </w:pPr>
      <w:r w:rsidRPr="00EF2CE2">
        <w:rPr>
          <w:rFonts w:ascii="宋体" w:hAnsi="宋体" w:cs="宋体"/>
          <w:color w:val="666666"/>
          <w:kern w:val="0"/>
          <w:sz w:val="24"/>
          <w:lang w:val="cs-CZ"/>
        </w:rPr>
        <w:t xml:space="preserve">        /// &lt;/summary&gt;</w:t>
      </w:r>
    </w:p>
    <w:p w:rsidR="00DF07AD" w:rsidRPr="00EF2CE2" w:rsidRDefault="00DF07AD" w:rsidP="00EF2C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666666"/>
          <w:kern w:val="0"/>
          <w:sz w:val="24"/>
          <w:lang w:val="cs-CZ"/>
        </w:rPr>
      </w:pPr>
      <w:r w:rsidRPr="00EF2CE2">
        <w:rPr>
          <w:rFonts w:ascii="宋体" w:hAnsi="宋体" w:cs="宋体"/>
          <w:color w:val="666666"/>
          <w:kern w:val="0"/>
          <w:sz w:val="24"/>
          <w:lang w:val="cs-CZ"/>
        </w:rPr>
        <w:t xml:space="preserve">        /// &lt;param name="firstVisibleItemIndex"&gt;The item index of the first visible item&lt;/param&gt;</w:t>
      </w:r>
    </w:p>
    <w:p w:rsidR="00DF07AD" w:rsidRPr="00EF2CE2" w:rsidRDefault="00DF07AD" w:rsidP="00EF2C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666666"/>
          <w:kern w:val="0"/>
          <w:sz w:val="24"/>
          <w:lang w:val="cs-CZ"/>
        </w:rPr>
      </w:pPr>
      <w:r w:rsidRPr="00EF2CE2">
        <w:rPr>
          <w:rFonts w:ascii="宋体" w:hAnsi="宋体" w:cs="宋体"/>
          <w:color w:val="666666"/>
          <w:kern w:val="0"/>
          <w:sz w:val="24"/>
          <w:lang w:val="cs-CZ"/>
        </w:rPr>
        <w:t xml:space="preserve">        /// &lt;param name="lastVisibleItemIndex"&gt;The item index of the last visible item&lt;/param&gt;</w:t>
      </w:r>
    </w:p>
    <w:p w:rsidR="00DF07AD" w:rsidRPr="00EF2CE2" w:rsidRDefault="00DF07AD" w:rsidP="00EF2C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666666"/>
          <w:kern w:val="0"/>
          <w:sz w:val="24"/>
          <w:lang w:val="cs-CZ"/>
        </w:rPr>
      </w:pPr>
      <w:r w:rsidRPr="00EF2CE2">
        <w:rPr>
          <w:rFonts w:ascii="宋体" w:hAnsi="宋体" w:cs="宋体"/>
          <w:color w:val="666666"/>
          <w:kern w:val="0"/>
          <w:sz w:val="24"/>
          <w:lang w:val="cs-CZ"/>
        </w:rPr>
        <w:t xml:space="preserve">        void GetVisibleRange(out int firstVisibleItemIndex, out int lastVisibleItemIndex)</w:t>
      </w:r>
    </w:p>
    <w:p w:rsidR="00DF07AD" w:rsidRPr="00EF2CE2" w:rsidRDefault="00DF07AD" w:rsidP="00EF2C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666666"/>
          <w:kern w:val="0"/>
          <w:sz w:val="24"/>
          <w:lang w:val="cs-CZ"/>
        </w:rPr>
      </w:pPr>
      <w:r w:rsidRPr="00EF2CE2">
        <w:rPr>
          <w:rFonts w:ascii="宋体" w:hAnsi="宋体" w:cs="宋体"/>
          <w:color w:val="666666"/>
          <w:kern w:val="0"/>
          <w:sz w:val="24"/>
          <w:lang w:val="cs-CZ"/>
        </w:rPr>
        <w:t xml:space="preserve">        {</w:t>
      </w:r>
    </w:p>
    <w:p w:rsidR="00DF07AD" w:rsidRPr="00EF2CE2" w:rsidRDefault="00DF07AD" w:rsidP="00EF2C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666666"/>
          <w:kern w:val="0"/>
          <w:sz w:val="24"/>
          <w:lang w:val="cs-CZ"/>
        </w:rPr>
      </w:pPr>
      <w:r w:rsidRPr="00EF2CE2">
        <w:rPr>
          <w:rFonts w:ascii="宋体" w:hAnsi="宋体" w:cs="宋体"/>
          <w:color w:val="666666"/>
          <w:kern w:val="0"/>
          <w:sz w:val="24"/>
          <w:lang w:val="cs-CZ"/>
        </w:rPr>
        <w:t xml:space="preserve">            //If tile mode.</w:t>
      </w:r>
    </w:p>
    <w:p w:rsidR="00DF07AD" w:rsidRPr="00EF2CE2" w:rsidRDefault="00DF07AD" w:rsidP="00EF2C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666666"/>
          <w:kern w:val="0"/>
          <w:sz w:val="24"/>
          <w:lang w:val="cs-CZ"/>
        </w:rPr>
      </w:pPr>
      <w:r w:rsidRPr="00EF2CE2">
        <w:rPr>
          <w:rFonts w:ascii="宋体" w:hAnsi="宋体" w:cs="宋体"/>
          <w:color w:val="666666"/>
          <w:kern w:val="0"/>
          <w:sz w:val="24"/>
          <w:lang w:val="cs-CZ"/>
        </w:rPr>
        <w:t xml:space="preserve">            if (Tile)</w:t>
      </w:r>
    </w:p>
    <w:p w:rsidR="00DF07AD" w:rsidRPr="00EF2CE2" w:rsidRDefault="00DF07AD" w:rsidP="00EF2C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666666"/>
          <w:kern w:val="0"/>
          <w:sz w:val="24"/>
          <w:lang w:val="cs-CZ"/>
        </w:rPr>
      </w:pPr>
      <w:r w:rsidRPr="00EF2CE2">
        <w:rPr>
          <w:rFonts w:ascii="宋体" w:hAnsi="宋体" w:cs="宋体"/>
          <w:color w:val="666666"/>
          <w:kern w:val="0"/>
          <w:sz w:val="24"/>
          <w:lang w:val="cs-CZ"/>
        </w:rPr>
        <w:t xml:space="preserve">            {</w:t>
      </w:r>
    </w:p>
    <w:p w:rsidR="00DF07AD" w:rsidRPr="00EF2CE2" w:rsidRDefault="00DF07AD" w:rsidP="00EF2C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666666"/>
          <w:kern w:val="0"/>
          <w:sz w:val="24"/>
          <w:lang w:val="cs-CZ"/>
        </w:rPr>
      </w:pPr>
      <w:r w:rsidRPr="00EF2CE2">
        <w:rPr>
          <w:rFonts w:ascii="宋体" w:hAnsi="宋体" w:cs="宋体"/>
          <w:color w:val="666666"/>
          <w:kern w:val="0"/>
          <w:sz w:val="24"/>
          <w:lang w:val="cs-CZ"/>
        </w:rPr>
        <w:t xml:space="preserve">                //Get the number of children </w:t>
      </w:r>
    </w:p>
    <w:p w:rsidR="00DF07AD" w:rsidRPr="00EF2CE2" w:rsidRDefault="00DF07AD" w:rsidP="00EF2C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666666"/>
          <w:kern w:val="0"/>
          <w:sz w:val="24"/>
          <w:lang w:val="cs-CZ"/>
        </w:rPr>
      </w:pPr>
      <w:r w:rsidRPr="00EF2CE2">
        <w:rPr>
          <w:rFonts w:ascii="宋体" w:hAnsi="宋体" w:cs="宋体"/>
          <w:color w:val="666666"/>
          <w:kern w:val="0"/>
          <w:sz w:val="24"/>
          <w:lang w:val="cs-CZ"/>
        </w:rPr>
        <w:t xml:space="preserve">                int childrenPerRow = CalculateChildrenPerRow(_extent);</w:t>
      </w:r>
    </w:p>
    <w:p w:rsidR="00DF07AD" w:rsidRPr="00EF2CE2" w:rsidRDefault="00DF07AD" w:rsidP="00EF2C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666666"/>
          <w:kern w:val="0"/>
          <w:sz w:val="24"/>
          <w:lang w:val="cs-CZ"/>
        </w:rPr>
      </w:pPr>
    </w:p>
    <w:p w:rsidR="00DF07AD" w:rsidRPr="00EF2CE2" w:rsidRDefault="00DF07AD" w:rsidP="00EF2C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666666"/>
          <w:kern w:val="0"/>
          <w:sz w:val="24"/>
          <w:lang w:val="cs-CZ"/>
        </w:rPr>
      </w:pPr>
      <w:r w:rsidRPr="00EF2CE2">
        <w:rPr>
          <w:rFonts w:ascii="宋体" w:hAnsi="宋体" w:cs="宋体"/>
          <w:color w:val="666666"/>
          <w:kern w:val="0"/>
          <w:sz w:val="24"/>
          <w:lang w:val="cs-CZ"/>
        </w:rPr>
        <w:t xml:space="preserve">                firstVisibleItemIndex = (int)Math.Floor(_offset.Y / this.ChildHeight) * childrenPerRow;</w:t>
      </w:r>
    </w:p>
    <w:p w:rsidR="00DF07AD" w:rsidRPr="00EF2CE2" w:rsidRDefault="00DF07AD" w:rsidP="00EF2C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666666"/>
          <w:kern w:val="0"/>
          <w:sz w:val="24"/>
          <w:lang w:val="cs-CZ"/>
        </w:rPr>
      </w:pPr>
      <w:r w:rsidRPr="00EF2CE2">
        <w:rPr>
          <w:rFonts w:ascii="宋体" w:hAnsi="宋体" w:cs="宋体"/>
          <w:color w:val="666666"/>
          <w:kern w:val="0"/>
          <w:sz w:val="24"/>
          <w:lang w:val="cs-CZ"/>
        </w:rPr>
        <w:t xml:space="preserve">                lastVisibleItemIndex = (int)Math.Ceiling((_offset.Y + _viewport.Height) / this.ChildHeight) * childrenPerRow - 1;</w:t>
      </w:r>
    </w:p>
    <w:p w:rsidR="00DF07AD" w:rsidRPr="00EF2CE2" w:rsidRDefault="00DF07AD" w:rsidP="00EF2C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666666"/>
          <w:kern w:val="0"/>
          <w:sz w:val="24"/>
          <w:lang w:val="cs-CZ"/>
        </w:rPr>
      </w:pPr>
    </w:p>
    <w:p w:rsidR="00DF07AD" w:rsidRPr="00EF2CE2" w:rsidRDefault="00DF07AD" w:rsidP="00EF2C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666666"/>
          <w:kern w:val="0"/>
          <w:sz w:val="24"/>
          <w:lang w:val="cs-CZ"/>
        </w:rPr>
      </w:pPr>
      <w:r w:rsidRPr="00EF2CE2">
        <w:rPr>
          <w:rFonts w:ascii="宋体" w:hAnsi="宋体" w:cs="宋体"/>
          <w:color w:val="666666"/>
          <w:kern w:val="0"/>
          <w:sz w:val="24"/>
          <w:lang w:val="cs-CZ"/>
        </w:rPr>
        <w:t xml:space="preserve">                ItemsControl itemsControl = ItemsControl.GetItemsOwner(this);</w:t>
      </w:r>
    </w:p>
    <w:p w:rsidR="00DF07AD" w:rsidRPr="00EF2CE2" w:rsidRDefault="00DF07AD" w:rsidP="00EF2C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666666"/>
          <w:kern w:val="0"/>
          <w:sz w:val="24"/>
          <w:lang w:val="cs-CZ"/>
        </w:rPr>
      </w:pPr>
      <w:r w:rsidRPr="00EF2CE2">
        <w:rPr>
          <w:rFonts w:ascii="宋体" w:hAnsi="宋体" w:cs="宋体"/>
          <w:color w:val="666666"/>
          <w:kern w:val="0"/>
          <w:sz w:val="24"/>
          <w:lang w:val="cs-CZ"/>
        </w:rPr>
        <w:t xml:space="preserve">                int itemCount = itemsControl.HasItems ? itemsControl.Items.Count : 0;</w:t>
      </w:r>
    </w:p>
    <w:p w:rsidR="00DF07AD" w:rsidRPr="00EF2CE2" w:rsidRDefault="00DF07AD" w:rsidP="00EF2C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666666"/>
          <w:kern w:val="0"/>
          <w:sz w:val="24"/>
          <w:lang w:val="cs-CZ"/>
        </w:rPr>
      </w:pPr>
      <w:r w:rsidRPr="00EF2CE2">
        <w:rPr>
          <w:rFonts w:ascii="宋体" w:hAnsi="宋体" w:cs="宋体"/>
          <w:color w:val="666666"/>
          <w:kern w:val="0"/>
          <w:sz w:val="24"/>
          <w:lang w:val="cs-CZ"/>
        </w:rPr>
        <w:t xml:space="preserve">                if (lastVisibleItemIndex &gt;= itemCount)</w:t>
      </w:r>
    </w:p>
    <w:p w:rsidR="00DF07AD" w:rsidRPr="00EF2CE2" w:rsidRDefault="00DF07AD" w:rsidP="00EF2C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666666"/>
          <w:kern w:val="0"/>
          <w:sz w:val="24"/>
          <w:lang w:val="cs-CZ"/>
        </w:rPr>
      </w:pPr>
      <w:r w:rsidRPr="00EF2CE2">
        <w:rPr>
          <w:rFonts w:ascii="宋体" w:hAnsi="宋体" w:cs="宋体"/>
          <w:color w:val="666666"/>
          <w:kern w:val="0"/>
          <w:sz w:val="24"/>
          <w:lang w:val="cs-CZ"/>
        </w:rPr>
        <w:t xml:space="preserve">                    lastVisibleItemIndex = itemCount - 1;</w:t>
      </w:r>
    </w:p>
    <w:p w:rsidR="00DF07AD" w:rsidRPr="00EF2CE2" w:rsidRDefault="00DF07AD" w:rsidP="00EF2C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666666"/>
          <w:kern w:val="0"/>
          <w:sz w:val="24"/>
          <w:lang w:val="cs-CZ"/>
        </w:rPr>
      </w:pPr>
      <w:r w:rsidRPr="00EF2CE2">
        <w:rPr>
          <w:rFonts w:ascii="宋体" w:hAnsi="宋体" w:cs="宋体"/>
          <w:color w:val="666666"/>
          <w:kern w:val="0"/>
          <w:sz w:val="24"/>
          <w:lang w:val="cs-CZ"/>
        </w:rPr>
        <w:t xml:space="preserve">            }</w:t>
      </w:r>
    </w:p>
    <w:p w:rsidR="00DF07AD" w:rsidRPr="00EF2CE2" w:rsidRDefault="00DF07AD" w:rsidP="00EF2C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666666"/>
          <w:kern w:val="0"/>
          <w:sz w:val="24"/>
          <w:lang w:val="cs-CZ"/>
        </w:rPr>
      </w:pPr>
      <w:r w:rsidRPr="00EF2CE2">
        <w:rPr>
          <w:rFonts w:ascii="宋体" w:hAnsi="宋体" w:cs="宋体"/>
          <w:color w:val="666666"/>
          <w:kern w:val="0"/>
          <w:sz w:val="24"/>
          <w:lang w:val="cs-CZ"/>
        </w:rPr>
        <w:t xml:space="preserve">            else</w:t>
      </w:r>
    </w:p>
    <w:p w:rsidR="00DF07AD" w:rsidRPr="00EF2CE2" w:rsidRDefault="00DF07AD" w:rsidP="00EF2C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666666"/>
          <w:kern w:val="0"/>
          <w:sz w:val="24"/>
          <w:lang w:val="cs-CZ"/>
        </w:rPr>
      </w:pPr>
      <w:r w:rsidRPr="00EF2CE2">
        <w:rPr>
          <w:rFonts w:ascii="宋体" w:hAnsi="宋体" w:cs="宋体"/>
          <w:color w:val="666666"/>
          <w:kern w:val="0"/>
          <w:sz w:val="24"/>
          <w:lang w:val="cs-CZ"/>
        </w:rPr>
        <w:t xml:space="preserve">            {</w:t>
      </w:r>
    </w:p>
    <w:p w:rsidR="00DF07AD" w:rsidRPr="00EF2CE2" w:rsidRDefault="00DF07AD" w:rsidP="00EF2C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666666"/>
          <w:kern w:val="0"/>
          <w:sz w:val="24"/>
          <w:lang w:val="cs-CZ"/>
        </w:rPr>
      </w:pPr>
      <w:r w:rsidRPr="00EF2CE2">
        <w:rPr>
          <w:rFonts w:ascii="宋体" w:hAnsi="宋体" w:cs="宋体"/>
          <w:color w:val="666666"/>
          <w:kern w:val="0"/>
          <w:sz w:val="24"/>
          <w:lang w:val="cs-CZ"/>
        </w:rPr>
        <w:t xml:space="preserve">                //Get the width of each child.</w:t>
      </w:r>
    </w:p>
    <w:p w:rsidR="00DF07AD" w:rsidRPr="00EF2CE2" w:rsidRDefault="00DF07AD" w:rsidP="00EF2C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666666"/>
          <w:kern w:val="0"/>
          <w:sz w:val="24"/>
          <w:lang w:val="cs-CZ"/>
        </w:rPr>
      </w:pPr>
      <w:r w:rsidRPr="00EF2CE2">
        <w:rPr>
          <w:rFonts w:ascii="宋体" w:hAnsi="宋体" w:cs="宋体"/>
          <w:color w:val="666666"/>
          <w:kern w:val="0"/>
          <w:sz w:val="24"/>
          <w:lang w:val="cs-CZ"/>
        </w:rPr>
        <w:t xml:space="preserve">                double childWidth = CalculateChildWidth(_extent);</w:t>
      </w:r>
    </w:p>
    <w:p w:rsidR="00DF07AD" w:rsidRPr="00EF2CE2" w:rsidRDefault="00DF07AD" w:rsidP="00EF2C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666666"/>
          <w:kern w:val="0"/>
          <w:sz w:val="24"/>
          <w:lang w:val="cs-CZ"/>
        </w:rPr>
      </w:pPr>
    </w:p>
    <w:p w:rsidR="00DF07AD" w:rsidRPr="00EF2CE2" w:rsidRDefault="00DF07AD" w:rsidP="00EF2C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666666"/>
          <w:kern w:val="0"/>
          <w:sz w:val="24"/>
          <w:lang w:val="cs-CZ"/>
        </w:rPr>
      </w:pPr>
      <w:r w:rsidRPr="00EF2CE2">
        <w:rPr>
          <w:rFonts w:ascii="宋体" w:hAnsi="宋体" w:cs="宋体"/>
          <w:color w:val="666666"/>
          <w:kern w:val="0"/>
          <w:sz w:val="24"/>
          <w:lang w:val="cs-CZ"/>
        </w:rPr>
        <w:t xml:space="preserve">                firstVisibleItemIndex = (int)Math.Floor(_offset.Y / childWidth) * this.Columns;</w:t>
      </w:r>
    </w:p>
    <w:p w:rsidR="00DF07AD" w:rsidRPr="00EF2CE2" w:rsidRDefault="00DF07AD" w:rsidP="00EF2C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666666"/>
          <w:kern w:val="0"/>
          <w:sz w:val="24"/>
          <w:lang w:val="cs-CZ"/>
        </w:rPr>
      </w:pPr>
      <w:r w:rsidRPr="00EF2CE2">
        <w:rPr>
          <w:rFonts w:ascii="宋体" w:hAnsi="宋体" w:cs="宋体"/>
          <w:color w:val="666666"/>
          <w:kern w:val="0"/>
          <w:sz w:val="24"/>
          <w:lang w:val="cs-CZ"/>
        </w:rPr>
        <w:t xml:space="preserve">                lastVisibleItemIndex = (int)Math.Ceiling((_offset.Y + _viewport.Height) / this.ChildHeight) * this.Columns - 1;</w:t>
      </w:r>
    </w:p>
    <w:p w:rsidR="00DF07AD" w:rsidRPr="00EF2CE2" w:rsidRDefault="00DF07AD" w:rsidP="00EF2C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666666"/>
          <w:kern w:val="0"/>
          <w:sz w:val="24"/>
          <w:lang w:val="cs-CZ"/>
        </w:rPr>
      </w:pPr>
    </w:p>
    <w:p w:rsidR="00DF07AD" w:rsidRPr="00EF2CE2" w:rsidRDefault="00DF07AD" w:rsidP="00EF2C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666666"/>
          <w:kern w:val="0"/>
          <w:sz w:val="24"/>
          <w:lang w:val="cs-CZ"/>
        </w:rPr>
      </w:pPr>
      <w:r w:rsidRPr="00EF2CE2">
        <w:rPr>
          <w:rFonts w:ascii="宋体" w:hAnsi="宋体" w:cs="宋体"/>
          <w:color w:val="666666"/>
          <w:kern w:val="0"/>
          <w:sz w:val="24"/>
          <w:lang w:val="cs-CZ"/>
        </w:rPr>
        <w:t xml:space="preserve">                ItemsControl itemsControl = ItemsControl.GetItemsOwner(this);</w:t>
      </w:r>
    </w:p>
    <w:p w:rsidR="00DF07AD" w:rsidRPr="00EF2CE2" w:rsidRDefault="00DF07AD" w:rsidP="00EF2C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666666"/>
          <w:kern w:val="0"/>
          <w:sz w:val="24"/>
          <w:lang w:val="cs-CZ"/>
        </w:rPr>
      </w:pPr>
      <w:r w:rsidRPr="00EF2CE2">
        <w:rPr>
          <w:rFonts w:ascii="宋体" w:hAnsi="宋体" w:cs="宋体"/>
          <w:color w:val="666666"/>
          <w:kern w:val="0"/>
          <w:sz w:val="24"/>
          <w:lang w:val="cs-CZ"/>
        </w:rPr>
        <w:t xml:space="preserve">                int itemCount = itemsControl.HasItems ? itemsControl.Items.Count : 0;</w:t>
      </w:r>
    </w:p>
    <w:p w:rsidR="00DF07AD" w:rsidRPr="00EF2CE2" w:rsidRDefault="00DF07AD" w:rsidP="00EF2C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666666"/>
          <w:kern w:val="0"/>
          <w:sz w:val="24"/>
          <w:lang w:val="cs-CZ"/>
        </w:rPr>
      </w:pPr>
      <w:r w:rsidRPr="00EF2CE2">
        <w:rPr>
          <w:rFonts w:ascii="宋体" w:hAnsi="宋体" w:cs="宋体"/>
          <w:color w:val="666666"/>
          <w:kern w:val="0"/>
          <w:sz w:val="24"/>
          <w:lang w:val="cs-CZ"/>
        </w:rPr>
        <w:t xml:space="preserve">                if (lastVisibleItemIndex &gt;= itemCount)</w:t>
      </w:r>
    </w:p>
    <w:p w:rsidR="00DF07AD" w:rsidRPr="00EF2CE2" w:rsidRDefault="00DF07AD" w:rsidP="00EF2C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666666"/>
          <w:kern w:val="0"/>
          <w:sz w:val="24"/>
          <w:lang w:val="cs-CZ"/>
        </w:rPr>
      </w:pPr>
      <w:r w:rsidRPr="00EF2CE2">
        <w:rPr>
          <w:rFonts w:ascii="宋体" w:hAnsi="宋体" w:cs="宋体"/>
          <w:color w:val="666666"/>
          <w:kern w:val="0"/>
          <w:sz w:val="24"/>
          <w:lang w:val="cs-CZ"/>
        </w:rPr>
        <w:t xml:space="preserve">                    lastVisibleItemIndex = itemCount - 1;</w:t>
      </w:r>
    </w:p>
    <w:p w:rsidR="00DF07AD" w:rsidRPr="00EF2CE2" w:rsidRDefault="00DF07AD" w:rsidP="00EF2C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666666"/>
          <w:kern w:val="0"/>
          <w:sz w:val="24"/>
          <w:lang w:val="cs-CZ"/>
        </w:rPr>
      </w:pPr>
      <w:r w:rsidRPr="00EF2CE2">
        <w:rPr>
          <w:rFonts w:ascii="宋体" w:hAnsi="宋体" w:cs="宋体"/>
          <w:color w:val="666666"/>
          <w:kern w:val="0"/>
          <w:sz w:val="24"/>
          <w:lang w:val="cs-CZ"/>
        </w:rPr>
        <w:t xml:space="preserve">            }</w:t>
      </w:r>
    </w:p>
    <w:p w:rsidR="00DF07AD" w:rsidRPr="00EF2CE2" w:rsidRDefault="00DF07AD" w:rsidP="00EF2C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666666"/>
          <w:kern w:val="0"/>
          <w:sz w:val="24"/>
          <w:lang w:val="cs-CZ"/>
        </w:rPr>
      </w:pPr>
    </w:p>
    <w:p w:rsidR="00DF07AD" w:rsidRPr="00EF2CE2" w:rsidRDefault="00DF07AD" w:rsidP="00EF2C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666666"/>
          <w:kern w:val="0"/>
          <w:sz w:val="24"/>
          <w:lang w:val="cs-CZ"/>
        </w:rPr>
      </w:pPr>
      <w:r w:rsidRPr="00EF2CE2">
        <w:rPr>
          <w:rFonts w:ascii="宋体" w:hAnsi="宋体" w:cs="宋体"/>
          <w:color w:val="666666"/>
          <w:kern w:val="0"/>
          <w:sz w:val="24"/>
          <w:lang w:val="cs-CZ"/>
        </w:rPr>
        <w:t xml:space="preserve">        }</w:t>
      </w:r>
    </w:p>
    <w:p w:rsidR="00DF07AD" w:rsidRPr="00EF2CE2" w:rsidRDefault="00DF07AD" w:rsidP="00EF2C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666666"/>
          <w:kern w:val="0"/>
          <w:sz w:val="24"/>
          <w:lang w:val="cs-CZ"/>
        </w:rPr>
      </w:pPr>
    </w:p>
    <w:p w:rsidR="00DF07AD" w:rsidRPr="00EF2CE2" w:rsidRDefault="00DF07AD" w:rsidP="00EF2C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666666"/>
          <w:kern w:val="0"/>
          <w:sz w:val="24"/>
          <w:lang w:val="cs-CZ"/>
        </w:rPr>
      </w:pPr>
      <w:r w:rsidRPr="00EF2CE2">
        <w:rPr>
          <w:rFonts w:ascii="宋体" w:hAnsi="宋体" w:cs="宋体"/>
          <w:color w:val="666666"/>
          <w:kern w:val="0"/>
          <w:sz w:val="24"/>
          <w:lang w:val="cs-CZ"/>
        </w:rPr>
        <w:t xml:space="preserve">        /// &lt;summary&gt;</w:t>
      </w:r>
    </w:p>
    <w:p w:rsidR="00DF07AD" w:rsidRPr="00EF2CE2" w:rsidRDefault="00DF07AD" w:rsidP="00EF2C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666666"/>
          <w:kern w:val="0"/>
          <w:sz w:val="24"/>
          <w:lang w:val="cs-CZ"/>
        </w:rPr>
      </w:pPr>
      <w:r w:rsidRPr="00EF2CE2">
        <w:rPr>
          <w:rFonts w:ascii="宋体" w:hAnsi="宋体" w:cs="宋体"/>
          <w:color w:val="666666"/>
          <w:kern w:val="0"/>
          <w:sz w:val="24"/>
          <w:lang w:val="cs-CZ"/>
        </w:rPr>
        <w:t xml:space="preserve">        /// Get the size of the each child.</w:t>
      </w:r>
    </w:p>
    <w:p w:rsidR="00DF07AD" w:rsidRPr="00EF2CE2" w:rsidRDefault="00DF07AD" w:rsidP="00EF2C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666666"/>
          <w:kern w:val="0"/>
          <w:sz w:val="24"/>
          <w:lang w:val="cs-CZ"/>
        </w:rPr>
      </w:pPr>
      <w:r w:rsidRPr="00EF2CE2">
        <w:rPr>
          <w:rFonts w:ascii="宋体" w:hAnsi="宋体" w:cs="宋体"/>
          <w:color w:val="666666"/>
          <w:kern w:val="0"/>
          <w:sz w:val="24"/>
          <w:lang w:val="cs-CZ"/>
        </w:rPr>
        <w:t xml:space="preserve">        /// &lt;/summary&gt;</w:t>
      </w:r>
    </w:p>
    <w:p w:rsidR="00DF07AD" w:rsidRPr="00EF2CE2" w:rsidRDefault="00DF07AD" w:rsidP="00EF2C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666666"/>
          <w:kern w:val="0"/>
          <w:sz w:val="24"/>
          <w:lang w:val="cs-CZ"/>
        </w:rPr>
      </w:pPr>
      <w:r w:rsidRPr="00EF2CE2">
        <w:rPr>
          <w:rFonts w:ascii="宋体" w:hAnsi="宋体" w:cs="宋体"/>
          <w:color w:val="666666"/>
          <w:kern w:val="0"/>
          <w:sz w:val="24"/>
          <w:lang w:val="cs-CZ"/>
        </w:rPr>
        <w:t xml:space="preserve">        /// &lt;returns&gt;The size of each child.&lt;/returns&gt;</w:t>
      </w:r>
    </w:p>
    <w:p w:rsidR="00DF07AD" w:rsidRPr="00EF2CE2" w:rsidRDefault="00DF07AD" w:rsidP="00EF2C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666666"/>
          <w:kern w:val="0"/>
          <w:sz w:val="24"/>
          <w:lang w:val="cs-CZ"/>
        </w:rPr>
      </w:pPr>
      <w:r w:rsidRPr="00EF2CE2">
        <w:rPr>
          <w:rFonts w:ascii="宋体" w:hAnsi="宋体" w:cs="宋体"/>
          <w:color w:val="666666"/>
          <w:kern w:val="0"/>
          <w:sz w:val="24"/>
          <w:lang w:val="cs-CZ"/>
        </w:rPr>
        <w:t xml:space="preserve">        Size GetChildSize(Size availableSize)</w:t>
      </w:r>
    </w:p>
    <w:p w:rsidR="00DF07AD" w:rsidRPr="00EF2CE2" w:rsidRDefault="00DF07AD" w:rsidP="00EF2C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666666"/>
          <w:kern w:val="0"/>
          <w:sz w:val="24"/>
          <w:lang w:val="cs-CZ"/>
        </w:rPr>
      </w:pPr>
      <w:r w:rsidRPr="00EF2CE2">
        <w:rPr>
          <w:rFonts w:ascii="宋体" w:hAnsi="宋体" w:cs="宋体"/>
          <w:color w:val="666666"/>
          <w:kern w:val="0"/>
          <w:sz w:val="24"/>
          <w:lang w:val="cs-CZ"/>
        </w:rPr>
        <w:t xml:space="preserve">        {</w:t>
      </w:r>
    </w:p>
    <w:p w:rsidR="00DF07AD" w:rsidRPr="00EF2CE2" w:rsidRDefault="00DF07AD" w:rsidP="00EF2C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666666"/>
          <w:kern w:val="0"/>
          <w:sz w:val="24"/>
          <w:lang w:val="cs-CZ"/>
        </w:rPr>
      </w:pPr>
      <w:r w:rsidRPr="00EF2CE2">
        <w:rPr>
          <w:rFonts w:ascii="宋体" w:hAnsi="宋体" w:cs="宋体"/>
          <w:color w:val="666666"/>
          <w:kern w:val="0"/>
          <w:sz w:val="24"/>
          <w:lang w:val="cs-CZ"/>
        </w:rPr>
        <w:t xml:space="preserve">            return new Size((Tile) ? this.ChildHeight : </w:t>
      </w:r>
    </w:p>
    <w:p w:rsidR="00DF07AD" w:rsidRPr="00EF2CE2" w:rsidRDefault="00DF07AD" w:rsidP="00EF2C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666666"/>
          <w:kern w:val="0"/>
          <w:sz w:val="24"/>
          <w:lang w:val="cs-CZ"/>
        </w:rPr>
      </w:pPr>
      <w:r w:rsidRPr="00EF2CE2">
        <w:rPr>
          <w:rFonts w:ascii="宋体" w:hAnsi="宋体" w:cs="宋体"/>
          <w:color w:val="666666"/>
          <w:kern w:val="0"/>
          <w:sz w:val="24"/>
          <w:lang w:val="cs-CZ"/>
        </w:rPr>
        <w:t xml:space="preserve">                CalculateChildWidth(availableSize), this.ChildHeight);</w:t>
      </w:r>
    </w:p>
    <w:p w:rsidR="00DF07AD" w:rsidRPr="00EF2CE2" w:rsidRDefault="00DF07AD" w:rsidP="00EF2C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666666"/>
          <w:kern w:val="0"/>
          <w:sz w:val="24"/>
          <w:lang w:val="cs-CZ"/>
        </w:rPr>
      </w:pPr>
      <w:r w:rsidRPr="00EF2CE2">
        <w:rPr>
          <w:rFonts w:ascii="宋体" w:hAnsi="宋体" w:cs="宋体"/>
          <w:color w:val="666666"/>
          <w:kern w:val="0"/>
          <w:sz w:val="24"/>
          <w:lang w:val="cs-CZ"/>
        </w:rPr>
        <w:t xml:space="preserve">        }</w:t>
      </w:r>
    </w:p>
    <w:p w:rsidR="00DF07AD" w:rsidRPr="00EF2CE2" w:rsidRDefault="00DF07AD" w:rsidP="00EF2C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666666"/>
          <w:kern w:val="0"/>
          <w:sz w:val="24"/>
          <w:lang w:val="cs-CZ"/>
        </w:rPr>
      </w:pPr>
    </w:p>
    <w:p w:rsidR="00DF07AD" w:rsidRPr="00EF2CE2" w:rsidRDefault="00DF07AD" w:rsidP="00EF2C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666666"/>
          <w:kern w:val="0"/>
          <w:sz w:val="24"/>
          <w:lang w:val="cs-CZ"/>
        </w:rPr>
      </w:pPr>
      <w:r w:rsidRPr="00EF2CE2">
        <w:rPr>
          <w:rFonts w:ascii="宋体" w:hAnsi="宋体" w:cs="宋体"/>
          <w:color w:val="666666"/>
          <w:kern w:val="0"/>
          <w:sz w:val="24"/>
          <w:lang w:val="cs-CZ"/>
        </w:rPr>
        <w:t xml:space="preserve">        /// &lt;summary&gt;</w:t>
      </w:r>
    </w:p>
    <w:p w:rsidR="00DF07AD" w:rsidRPr="00EF2CE2" w:rsidRDefault="00DF07AD" w:rsidP="00EF2C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666666"/>
          <w:kern w:val="0"/>
          <w:sz w:val="24"/>
          <w:lang w:val="cs-CZ"/>
        </w:rPr>
      </w:pPr>
      <w:r w:rsidRPr="00EF2CE2">
        <w:rPr>
          <w:rFonts w:ascii="宋体" w:hAnsi="宋体" w:cs="宋体"/>
          <w:color w:val="666666"/>
          <w:kern w:val="0"/>
          <w:sz w:val="24"/>
          <w:lang w:val="cs-CZ"/>
        </w:rPr>
        <w:t xml:space="preserve">        /// Position a child</w:t>
      </w:r>
    </w:p>
    <w:p w:rsidR="00DF07AD" w:rsidRPr="00EF2CE2" w:rsidRDefault="00DF07AD" w:rsidP="00EF2C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666666"/>
          <w:kern w:val="0"/>
          <w:sz w:val="24"/>
          <w:lang w:val="cs-CZ"/>
        </w:rPr>
      </w:pPr>
      <w:r w:rsidRPr="00EF2CE2">
        <w:rPr>
          <w:rFonts w:ascii="宋体" w:hAnsi="宋体" w:cs="宋体"/>
          <w:color w:val="666666"/>
          <w:kern w:val="0"/>
          <w:sz w:val="24"/>
          <w:lang w:val="cs-CZ"/>
        </w:rPr>
        <w:t xml:space="preserve">        /// &lt;/summary&gt;</w:t>
      </w:r>
    </w:p>
    <w:p w:rsidR="00DF07AD" w:rsidRPr="00EF2CE2" w:rsidRDefault="00DF07AD" w:rsidP="00EF2C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666666"/>
          <w:kern w:val="0"/>
          <w:sz w:val="24"/>
          <w:lang w:val="cs-CZ"/>
        </w:rPr>
      </w:pPr>
      <w:r w:rsidRPr="00EF2CE2">
        <w:rPr>
          <w:rFonts w:ascii="宋体" w:hAnsi="宋体" w:cs="宋体"/>
          <w:color w:val="666666"/>
          <w:kern w:val="0"/>
          <w:sz w:val="24"/>
          <w:lang w:val="cs-CZ"/>
        </w:rPr>
        <w:t xml:space="preserve">        /// &lt;param name="itemIndex"&gt;The data item index of the child&lt;/param&gt;</w:t>
      </w:r>
    </w:p>
    <w:p w:rsidR="00DF07AD" w:rsidRPr="00EF2CE2" w:rsidRDefault="00DF07AD" w:rsidP="00EF2C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666666"/>
          <w:kern w:val="0"/>
          <w:sz w:val="24"/>
          <w:lang w:val="cs-CZ"/>
        </w:rPr>
      </w:pPr>
      <w:r w:rsidRPr="00EF2CE2">
        <w:rPr>
          <w:rFonts w:ascii="宋体" w:hAnsi="宋体" w:cs="宋体"/>
          <w:color w:val="666666"/>
          <w:kern w:val="0"/>
          <w:sz w:val="24"/>
          <w:lang w:val="cs-CZ"/>
        </w:rPr>
        <w:t xml:space="preserve">        /// &lt;param name="child"&gt;The element to position&lt;/param&gt;</w:t>
      </w:r>
    </w:p>
    <w:p w:rsidR="00DF07AD" w:rsidRPr="00EF2CE2" w:rsidRDefault="00DF07AD" w:rsidP="00EF2C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666666"/>
          <w:kern w:val="0"/>
          <w:sz w:val="24"/>
          <w:lang w:val="cs-CZ"/>
        </w:rPr>
      </w:pPr>
      <w:r w:rsidRPr="00EF2CE2">
        <w:rPr>
          <w:rFonts w:ascii="宋体" w:hAnsi="宋体" w:cs="宋体"/>
          <w:color w:val="666666"/>
          <w:kern w:val="0"/>
          <w:sz w:val="24"/>
          <w:lang w:val="cs-CZ"/>
        </w:rPr>
        <w:t xml:space="preserve">        /// &lt;param name="finalSize"&gt;The size of the panel&lt;/param&gt;</w:t>
      </w:r>
    </w:p>
    <w:p w:rsidR="00DF07AD" w:rsidRPr="00EF2CE2" w:rsidRDefault="00DF07AD" w:rsidP="00EF2C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666666"/>
          <w:kern w:val="0"/>
          <w:sz w:val="24"/>
          <w:lang w:val="cs-CZ"/>
        </w:rPr>
      </w:pPr>
      <w:r w:rsidRPr="00EF2CE2">
        <w:rPr>
          <w:rFonts w:ascii="宋体" w:hAnsi="宋体" w:cs="宋体"/>
          <w:color w:val="666666"/>
          <w:kern w:val="0"/>
          <w:sz w:val="24"/>
          <w:lang w:val="cs-CZ"/>
        </w:rPr>
        <w:t xml:space="preserve">        void ArrangeChild(int itemIndex, UIElement child, Size finalSize)</w:t>
      </w:r>
    </w:p>
    <w:p w:rsidR="00DF07AD" w:rsidRPr="00EF2CE2" w:rsidRDefault="00DF07AD" w:rsidP="00EF2C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666666"/>
          <w:kern w:val="0"/>
          <w:sz w:val="24"/>
          <w:lang w:val="cs-CZ"/>
        </w:rPr>
      </w:pPr>
      <w:r w:rsidRPr="00EF2CE2">
        <w:rPr>
          <w:rFonts w:ascii="宋体" w:hAnsi="宋体" w:cs="宋体"/>
          <w:color w:val="666666"/>
          <w:kern w:val="0"/>
          <w:sz w:val="24"/>
          <w:lang w:val="cs-CZ"/>
        </w:rPr>
        <w:t xml:space="preserve">        {</w:t>
      </w:r>
    </w:p>
    <w:p w:rsidR="00DF07AD" w:rsidRPr="00EF2CE2" w:rsidRDefault="00DF07AD" w:rsidP="00EF2C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666666"/>
          <w:kern w:val="0"/>
          <w:sz w:val="24"/>
          <w:lang w:val="cs-CZ"/>
        </w:rPr>
      </w:pPr>
      <w:r w:rsidRPr="00EF2CE2">
        <w:rPr>
          <w:rFonts w:ascii="宋体" w:hAnsi="宋体" w:cs="宋体"/>
          <w:color w:val="666666"/>
          <w:kern w:val="0"/>
          <w:sz w:val="24"/>
          <w:lang w:val="cs-CZ"/>
        </w:rPr>
        <w:t xml:space="preserve">            if (Tile)</w:t>
      </w:r>
    </w:p>
    <w:p w:rsidR="00DF07AD" w:rsidRPr="00EF2CE2" w:rsidRDefault="00DF07AD" w:rsidP="00EF2C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666666"/>
          <w:kern w:val="0"/>
          <w:sz w:val="24"/>
          <w:lang w:val="cs-CZ"/>
        </w:rPr>
      </w:pPr>
      <w:r w:rsidRPr="00EF2CE2">
        <w:rPr>
          <w:rFonts w:ascii="宋体" w:hAnsi="宋体" w:cs="宋体"/>
          <w:color w:val="666666"/>
          <w:kern w:val="0"/>
          <w:sz w:val="24"/>
          <w:lang w:val="cs-CZ"/>
        </w:rPr>
        <w:t xml:space="preserve">            {</w:t>
      </w:r>
    </w:p>
    <w:p w:rsidR="00DF07AD" w:rsidRPr="00EF2CE2" w:rsidRDefault="00DF07AD" w:rsidP="00EF2C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666666"/>
          <w:kern w:val="0"/>
          <w:sz w:val="24"/>
          <w:lang w:val="cs-CZ"/>
        </w:rPr>
      </w:pPr>
      <w:r w:rsidRPr="00EF2CE2">
        <w:rPr>
          <w:rFonts w:ascii="宋体" w:hAnsi="宋体" w:cs="宋体"/>
          <w:color w:val="666666"/>
          <w:kern w:val="0"/>
          <w:sz w:val="24"/>
          <w:lang w:val="cs-CZ"/>
        </w:rPr>
        <w:t xml:space="preserve">                int childrenPerRow = CalculateChildrenPerRow(finalSize);</w:t>
      </w:r>
    </w:p>
    <w:p w:rsidR="00DF07AD" w:rsidRPr="00EF2CE2" w:rsidRDefault="00DF07AD" w:rsidP="00EF2C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666666"/>
          <w:kern w:val="0"/>
          <w:sz w:val="24"/>
          <w:lang w:val="cs-CZ"/>
        </w:rPr>
      </w:pPr>
    </w:p>
    <w:p w:rsidR="00DF07AD" w:rsidRPr="00EF2CE2" w:rsidRDefault="00DF07AD" w:rsidP="00EF2C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666666"/>
          <w:kern w:val="0"/>
          <w:sz w:val="24"/>
          <w:lang w:val="cs-CZ"/>
        </w:rPr>
      </w:pPr>
      <w:r w:rsidRPr="00EF2CE2">
        <w:rPr>
          <w:rFonts w:ascii="宋体" w:hAnsi="宋体" w:cs="宋体"/>
          <w:color w:val="666666"/>
          <w:kern w:val="0"/>
          <w:sz w:val="24"/>
          <w:lang w:val="cs-CZ"/>
        </w:rPr>
        <w:t xml:space="preserve">                int row = itemIndex / childrenPerRow;</w:t>
      </w:r>
    </w:p>
    <w:p w:rsidR="00DF07AD" w:rsidRPr="00EF2CE2" w:rsidRDefault="00DF07AD" w:rsidP="00EF2C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666666"/>
          <w:kern w:val="0"/>
          <w:sz w:val="24"/>
          <w:lang w:val="cs-CZ"/>
        </w:rPr>
      </w:pPr>
      <w:r w:rsidRPr="00EF2CE2">
        <w:rPr>
          <w:rFonts w:ascii="宋体" w:hAnsi="宋体" w:cs="宋体"/>
          <w:color w:val="666666"/>
          <w:kern w:val="0"/>
          <w:sz w:val="24"/>
          <w:lang w:val="cs-CZ"/>
        </w:rPr>
        <w:t xml:space="preserve">                int column = itemIndex % childrenPerRow;</w:t>
      </w:r>
    </w:p>
    <w:p w:rsidR="00DF07AD" w:rsidRPr="00EF2CE2" w:rsidRDefault="00DF07AD" w:rsidP="00EF2C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666666"/>
          <w:kern w:val="0"/>
          <w:sz w:val="24"/>
          <w:lang w:val="cs-CZ"/>
        </w:rPr>
      </w:pPr>
    </w:p>
    <w:p w:rsidR="00DF07AD" w:rsidRPr="00EF2CE2" w:rsidRDefault="00DF07AD" w:rsidP="00EF2C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666666"/>
          <w:kern w:val="0"/>
          <w:sz w:val="24"/>
          <w:lang w:val="cs-CZ"/>
        </w:rPr>
      </w:pPr>
      <w:r w:rsidRPr="00EF2CE2">
        <w:rPr>
          <w:rFonts w:ascii="宋体" w:hAnsi="宋体" w:cs="宋体"/>
          <w:color w:val="666666"/>
          <w:kern w:val="0"/>
          <w:sz w:val="24"/>
          <w:lang w:val="cs-CZ"/>
        </w:rPr>
        <w:t xml:space="preserve">                child.Arrange(new Rect(column * this.ChildHeight, row * this.ChildHeight, </w:t>
      </w:r>
    </w:p>
    <w:p w:rsidR="00DF07AD" w:rsidRPr="00EF2CE2" w:rsidRDefault="00DF07AD" w:rsidP="00EF2C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666666"/>
          <w:kern w:val="0"/>
          <w:sz w:val="24"/>
          <w:lang w:val="cs-CZ"/>
        </w:rPr>
      </w:pPr>
      <w:r w:rsidRPr="00EF2CE2">
        <w:rPr>
          <w:rFonts w:ascii="宋体" w:hAnsi="宋体" w:cs="宋体"/>
          <w:color w:val="666666"/>
          <w:kern w:val="0"/>
          <w:sz w:val="24"/>
          <w:lang w:val="cs-CZ"/>
        </w:rPr>
        <w:t xml:space="preserve">                    this.ChildHeight, this.ChildHeight));</w:t>
      </w:r>
    </w:p>
    <w:p w:rsidR="00DF07AD" w:rsidRPr="00EF2CE2" w:rsidRDefault="00DF07AD" w:rsidP="00EF2C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666666"/>
          <w:kern w:val="0"/>
          <w:sz w:val="24"/>
          <w:lang w:val="cs-CZ"/>
        </w:rPr>
      </w:pPr>
      <w:r w:rsidRPr="00EF2CE2">
        <w:rPr>
          <w:rFonts w:ascii="宋体" w:hAnsi="宋体" w:cs="宋体"/>
          <w:color w:val="666666"/>
          <w:kern w:val="0"/>
          <w:sz w:val="24"/>
          <w:lang w:val="cs-CZ"/>
        </w:rPr>
        <w:t xml:space="preserve">            }</w:t>
      </w:r>
    </w:p>
    <w:p w:rsidR="00DF07AD" w:rsidRPr="00EF2CE2" w:rsidRDefault="00DF07AD" w:rsidP="00EF2C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666666"/>
          <w:kern w:val="0"/>
          <w:sz w:val="24"/>
          <w:lang w:val="cs-CZ"/>
        </w:rPr>
      </w:pPr>
      <w:r w:rsidRPr="00EF2CE2">
        <w:rPr>
          <w:rFonts w:ascii="宋体" w:hAnsi="宋体" w:cs="宋体"/>
          <w:color w:val="666666"/>
          <w:kern w:val="0"/>
          <w:sz w:val="24"/>
          <w:lang w:val="cs-CZ"/>
        </w:rPr>
        <w:t xml:space="preserve">            else</w:t>
      </w:r>
    </w:p>
    <w:p w:rsidR="00DF07AD" w:rsidRPr="00EF2CE2" w:rsidRDefault="00DF07AD" w:rsidP="00EF2C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666666"/>
          <w:kern w:val="0"/>
          <w:sz w:val="24"/>
          <w:lang w:val="cs-CZ"/>
        </w:rPr>
      </w:pPr>
      <w:r w:rsidRPr="00EF2CE2">
        <w:rPr>
          <w:rFonts w:ascii="宋体" w:hAnsi="宋体" w:cs="宋体"/>
          <w:color w:val="666666"/>
          <w:kern w:val="0"/>
          <w:sz w:val="24"/>
          <w:lang w:val="cs-CZ"/>
        </w:rPr>
        <w:t xml:space="preserve">            {</w:t>
      </w:r>
    </w:p>
    <w:p w:rsidR="00DF07AD" w:rsidRPr="00EF2CE2" w:rsidRDefault="00DF07AD" w:rsidP="00EF2C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666666"/>
          <w:kern w:val="0"/>
          <w:sz w:val="24"/>
          <w:lang w:val="cs-CZ"/>
        </w:rPr>
      </w:pPr>
      <w:r w:rsidRPr="00EF2CE2">
        <w:rPr>
          <w:rFonts w:ascii="宋体" w:hAnsi="宋体" w:cs="宋体"/>
          <w:color w:val="666666"/>
          <w:kern w:val="0"/>
          <w:sz w:val="24"/>
          <w:lang w:val="cs-CZ"/>
        </w:rPr>
        <w:t xml:space="preserve">                //Get the width of each child.</w:t>
      </w:r>
    </w:p>
    <w:p w:rsidR="00DF07AD" w:rsidRPr="00EF2CE2" w:rsidRDefault="00DF07AD" w:rsidP="00EF2C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666666"/>
          <w:kern w:val="0"/>
          <w:sz w:val="24"/>
          <w:lang w:val="cs-CZ"/>
        </w:rPr>
      </w:pPr>
      <w:r w:rsidRPr="00EF2CE2">
        <w:rPr>
          <w:rFonts w:ascii="宋体" w:hAnsi="宋体" w:cs="宋体"/>
          <w:color w:val="666666"/>
          <w:kern w:val="0"/>
          <w:sz w:val="24"/>
          <w:lang w:val="cs-CZ"/>
        </w:rPr>
        <w:t xml:space="preserve">                double childWidth = CalculateChildWidth(finalSize);</w:t>
      </w:r>
    </w:p>
    <w:p w:rsidR="00DF07AD" w:rsidRPr="00EF2CE2" w:rsidRDefault="00DF07AD" w:rsidP="00EF2C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666666"/>
          <w:kern w:val="0"/>
          <w:sz w:val="24"/>
          <w:lang w:val="cs-CZ"/>
        </w:rPr>
      </w:pPr>
    </w:p>
    <w:p w:rsidR="00DF07AD" w:rsidRPr="00EF2CE2" w:rsidRDefault="00DF07AD" w:rsidP="00EF2C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666666"/>
          <w:kern w:val="0"/>
          <w:sz w:val="24"/>
          <w:lang w:val="cs-CZ"/>
        </w:rPr>
      </w:pPr>
      <w:r w:rsidRPr="00EF2CE2">
        <w:rPr>
          <w:rFonts w:ascii="宋体" w:hAnsi="宋体" w:cs="宋体"/>
          <w:color w:val="666666"/>
          <w:kern w:val="0"/>
          <w:sz w:val="24"/>
          <w:lang w:val="cs-CZ"/>
        </w:rPr>
        <w:t xml:space="preserve">                int row = itemIndex / this.Columns;</w:t>
      </w:r>
    </w:p>
    <w:p w:rsidR="00DF07AD" w:rsidRPr="00EF2CE2" w:rsidRDefault="00DF07AD" w:rsidP="00EF2C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666666"/>
          <w:kern w:val="0"/>
          <w:sz w:val="24"/>
          <w:lang w:val="cs-CZ"/>
        </w:rPr>
      </w:pPr>
      <w:r w:rsidRPr="00EF2CE2">
        <w:rPr>
          <w:rFonts w:ascii="宋体" w:hAnsi="宋体" w:cs="宋体"/>
          <w:color w:val="666666"/>
          <w:kern w:val="0"/>
          <w:sz w:val="24"/>
          <w:lang w:val="cs-CZ"/>
        </w:rPr>
        <w:t xml:space="preserve">                int column = itemIndex % this.Columns;</w:t>
      </w:r>
    </w:p>
    <w:p w:rsidR="00DF07AD" w:rsidRPr="00EF2CE2" w:rsidRDefault="00DF07AD" w:rsidP="00EF2C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666666"/>
          <w:kern w:val="0"/>
          <w:sz w:val="24"/>
          <w:lang w:val="cs-CZ"/>
        </w:rPr>
      </w:pPr>
    </w:p>
    <w:p w:rsidR="00DF07AD" w:rsidRPr="00EF2CE2" w:rsidRDefault="00DF07AD" w:rsidP="00EF2C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666666"/>
          <w:kern w:val="0"/>
          <w:sz w:val="24"/>
          <w:lang w:val="cs-CZ"/>
        </w:rPr>
      </w:pPr>
      <w:r w:rsidRPr="00EF2CE2">
        <w:rPr>
          <w:rFonts w:ascii="宋体" w:hAnsi="宋体" w:cs="宋体"/>
          <w:color w:val="666666"/>
          <w:kern w:val="0"/>
          <w:sz w:val="24"/>
          <w:lang w:val="cs-CZ"/>
        </w:rPr>
        <w:t xml:space="preserve">                child.Arrange(new Rect(column * childWidth, row * this.ChildHeight, </w:t>
      </w:r>
    </w:p>
    <w:p w:rsidR="00DF07AD" w:rsidRPr="00EF2CE2" w:rsidRDefault="00DF07AD" w:rsidP="00EF2C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666666"/>
          <w:kern w:val="0"/>
          <w:sz w:val="24"/>
          <w:lang w:val="cs-CZ"/>
        </w:rPr>
      </w:pPr>
      <w:r w:rsidRPr="00EF2CE2">
        <w:rPr>
          <w:rFonts w:ascii="宋体" w:hAnsi="宋体" w:cs="宋体"/>
          <w:color w:val="666666"/>
          <w:kern w:val="0"/>
          <w:sz w:val="24"/>
          <w:lang w:val="cs-CZ"/>
        </w:rPr>
        <w:t xml:space="preserve">                    childWidth, this.ChildHeight));</w:t>
      </w:r>
    </w:p>
    <w:p w:rsidR="00DF07AD" w:rsidRPr="00EF2CE2" w:rsidRDefault="00DF07AD" w:rsidP="00EF2C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666666"/>
          <w:kern w:val="0"/>
          <w:sz w:val="24"/>
          <w:lang w:val="cs-CZ"/>
        </w:rPr>
      </w:pPr>
      <w:r w:rsidRPr="00EF2CE2">
        <w:rPr>
          <w:rFonts w:ascii="宋体" w:hAnsi="宋体" w:cs="宋体"/>
          <w:color w:val="666666"/>
          <w:kern w:val="0"/>
          <w:sz w:val="24"/>
          <w:lang w:val="cs-CZ"/>
        </w:rPr>
        <w:t xml:space="preserve">            }</w:t>
      </w:r>
    </w:p>
    <w:p w:rsidR="00DF07AD" w:rsidRPr="00EF2CE2" w:rsidRDefault="00DF07AD" w:rsidP="00EF2C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666666"/>
          <w:kern w:val="0"/>
          <w:sz w:val="24"/>
          <w:lang w:val="cs-CZ"/>
        </w:rPr>
      </w:pPr>
      <w:r w:rsidRPr="00EF2CE2">
        <w:rPr>
          <w:rFonts w:ascii="宋体" w:hAnsi="宋体" w:cs="宋体"/>
          <w:color w:val="666666"/>
          <w:kern w:val="0"/>
          <w:sz w:val="24"/>
          <w:lang w:val="cs-CZ"/>
        </w:rPr>
        <w:t xml:space="preserve">        }</w:t>
      </w:r>
    </w:p>
    <w:p w:rsidR="00DF07AD" w:rsidRPr="00EF2CE2" w:rsidRDefault="00DF07AD" w:rsidP="00EF2C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666666"/>
          <w:kern w:val="0"/>
          <w:sz w:val="24"/>
          <w:lang w:val="cs-CZ"/>
        </w:rPr>
      </w:pPr>
    </w:p>
    <w:p w:rsidR="00DF07AD" w:rsidRPr="00EF2CE2" w:rsidRDefault="00DF07AD" w:rsidP="00EF2C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666666"/>
          <w:kern w:val="0"/>
          <w:sz w:val="24"/>
          <w:lang w:val="cs-CZ"/>
        </w:rPr>
      </w:pPr>
      <w:r w:rsidRPr="00EF2CE2">
        <w:rPr>
          <w:rFonts w:ascii="宋体" w:hAnsi="宋体" w:cs="宋体"/>
          <w:color w:val="666666"/>
          <w:kern w:val="0"/>
          <w:sz w:val="24"/>
          <w:lang w:val="cs-CZ"/>
        </w:rPr>
        <w:t xml:space="preserve">        /// &lt;summary&gt;</w:t>
      </w:r>
    </w:p>
    <w:p w:rsidR="00DF07AD" w:rsidRPr="00EF2CE2" w:rsidRDefault="00DF07AD" w:rsidP="00EF2C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666666"/>
          <w:kern w:val="0"/>
          <w:sz w:val="24"/>
          <w:lang w:val="cs-CZ"/>
        </w:rPr>
      </w:pPr>
      <w:r w:rsidRPr="00EF2CE2">
        <w:rPr>
          <w:rFonts w:ascii="宋体" w:hAnsi="宋体" w:cs="宋体"/>
          <w:color w:val="666666"/>
          <w:kern w:val="0"/>
          <w:sz w:val="24"/>
          <w:lang w:val="cs-CZ"/>
        </w:rPr>
        <w:t xml:space="preserve">        /// Calculate the width of each tile by </w:t>
      </w:r>
    </w:p>
    <w:p w:rsidR="00DF07AD" w:rsidRPr="00EF2CE2" w:rsidRDefault="00DF07AD" w:rsidP="00EF2C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666666"/>
          <w:kern w:val="0"/>
          <w:sz w:val="24"/>
          <w:lang w:val="cs-CZ"/>
        </w:rPr>
      </w:pPr>
      <w:r w:rsidRPr="00EF2CE2">
        <w:rPr>
          <w:rFonts w:ascii="宋体" w:hAnsi="宋体" w:cs="宋体"/>
          <w:color w:val="666666"/>
          <w:kern w:val="0"/>
          <w:sz w:val="24"/>
          <w:lang w:val="cs-CZ"/>
        </w:rPr>
        <w:t xml:space="preserve">        /// dividing the width of available size</w:t>
      </w:r>
    </w:p>
    <w:p w:rsidR="00DF07AD" w:rsidRPr="00EF2CE2" w:rsidRDefault="00DF07AD" w:rsidP="00EF2C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666666"/>
          <w:kern w:val="0"/>
          <w:sz w:val="24"/>
          <w:lang w:val="cs-CZ"/>
        </w:rPr>
      </w:pPr>
      <w:r w:rsidRPr="00EF2CE2">
        <w:rPr>
          <w:rFonts w:ascii="宋体" w:hAnsi="宋体" w:cs="宋体"/>
          <w:color w:val="666666"/>
          <w:kern w:val="0"/>
          <w:sz w:val="24"/>
          <w:lang w:val="cs-CZ"/>
        </w:rPr>
        <w:t xml:space="preserve">        /// by the number of required columns.</w:t>
      </w:r>
    </w:p>
    <w:p w:rsidR="00DF07AD" w:rsidRPr="00EF2CE2" w:rsidRDefault="00DF07AD" w:rsidP="00EF2C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666666"/>
          <w:kern w:val="0"/>
          <w:sz w:val="24"/>
          <w:lang w:val="cs-CZ"/>
        </w:rPr>
      </w:pPr>
      <w:r w:rsidRPr="00EF2CE2">
        <w:rPr>
          <w:rFonts w:ascii="宋体" w:hAnsi="宋体" w:cs="宋体"/>
          <w:color w:val="666666"/>
          <w:kern w:val="0"/>
          <w:sz w:val="24"/>
          <w:lang w:val="cs-CZ"/>
        </w:rPr>
        <w:t xml:space="preserve">        /// &lt;/summary&gt;</w:t>
      </w:r>
    </w:p>
    <w:p w:rsidR="00DF07AD" w:rsidRPr="00EF2CE2" w:rsidRDefault="00DF07AD" w:rsidP="00EF2C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666666"/>
          <w:kern w:val="0"/>
          <w:sz w:val="24"/>
          <w:lang w:val="cs-CZ"/>
        </w:rPr>
      </w:pPr>
      <w:r w:rsidRPr="00EF2CE2">
        <w:rPr>
          <w:rFonts w:ascii="宋体" w:hAnsi="宋体" w:cs="宋体"/>
          <w:color w:val="666666"/>
          <w:kern w:val="0"/>
          <w:sz w:val="24"/>
          <w:lang w:val="cs-CZ"/>
        </w:rPr>
        <w:t xml:space="preserve">        /// &lt;param name="availableSize"&gt;The total layout size available.&lt;/param&gt;</w:t>
      </w:r>
    </w:p>
    <w:p w:rsidR="00DF07AD" w:rsidRPr="00EF2CE2" w:rsidRDefault="00DF07AD" w:rsidP="00EF2C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666666"/>
          <w:kern w:val="0"/>
          <w:sz w:val="24"/>
          <w:lang w:val="cs-CZ"/>
        </w:rPr>
      </w:pPr>
      <w:r w:rsidRPr="00EF2CE2">
        <w:rPr>
          <w:rFonts w:ascii="宋体" w:hAnsi="宋体" w:cs="宋体"/>
          <w:color w:val="666666"/>
          <w:kern w:val="0"/>
          <w:sz w:val="24"/>
          <w:lang w:val="cs-CZ"/>
        </w:rPr>
        <w:t xml:space="preserve">        /// &lt;returns&gt;The width of each tile.&lt;/returns&gt;</w:t>
      </w:r>
    </w:p>
    <w:p w:rsidR="00DF07AD" w:rsidRPr="00EF2CE2" w:rsidRDefault="00DF07AD" w:rsidP="00EF2C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666666"/>
          <w:kern w:val="0"/>
          <w:sz w:val="24"/>
          <w:lang w:val="cs-CZ"/>
        </w:rPr>
      </w:pPr>
      <w:r w:rsidRPr="00EF2CE2">
        <w:rPr>
          <w:rFonts w:ascii="宋体" w:hAnsi="宋体" w:cs="宋体"/>
          <w:color w:val="666666"/>
          <w:kern w:val="0"/>
          <w:sz w:val="24"/>
          <w:lang w:val="cs-CZ"/>
        </w:rPr>
        <w:t xml:space="preserve">        double CalculateChildWidth(Size availableSize)</w:t>
      </w:r>
    </w:p>
    <w:p w:rsidR="00DF07AD" w:rsidRPr="00EF2CE2" w:rsidRDefault="00DF07AD" w:rsidP="00EF2C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666666"/>
          <w:kern w:val="0"/>
          <w:sz w:val="24"/>
          <w:lang w:val="cs-CZ"/>
        </w:rPr>
      </w:pPr>
      <w:r w:rsidRPr="00EF2CE2">
        <w:rPr>
          <w:rFonts w:ascii="宋体" w:hAnsi="宋体" w:cs="宋体"/>
          <w:color w:val="666666"/>
          <w:kern w:val="0"/>
          <w:sz w:val="24"/>
          <w:lang w:val="cs-CZ"/>
        </w:rPr>
        <w:t xml:space="preserve">        {</w:t>
      </w:r>
    </w:p>
    <w:p w:rsidR="00DF07AD" w:rsidRPr="00EF2CE2" w:rsidRDefault="00DF07AD" w:rsidP="00EF2C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666666"/>
          <w:kern w:val="0"/>
          <w:sz w:val="24"/>
          <w:lang w:val="cs-CZ"/>
        </w:rPr>
      </w:pPr>
      <w:r w:rsidRPr="00EF2CE2">
        <w:rPr>
          <w:rFonts w:ascii="宋体" w:hAnsi="宋体" w:cs="宋体"/>
          <w:color w:val="666666"/>
          <w:kern w:val="0"/>
          <w:sz w:val="24"/>
          <w:lang w:val="cs-CZ"/>
        </w:rPr>
        <w:t xml:space="preserve">            return availableSize.Width / this.Columns;</w:t>
      </w:r>
    </w:p>
    <w:p w:rsidR="00DF07AD" w:rsidRPr="00EF2CE2" w:rsidRDefault="00DF07AD" w:rsidP="00EF2C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666666"/>
          <w:kern w:val="0"/>
          <w:sz w:val="24"/>
          <w:lang w:val="cs-CZ"/>
        </w:rPr>
      </w:pPr>
      <w:r w:rsidRPr="00EF2CE2">
        <w:rPr>
          <w:rFonts w:ascii="宋体" w:hAnsi="宋体" w:cs="宋体"/>
          <w:color w:val="666666"/>
          <w:kern w:val="0"/>
          <w:sz w:val="24"/>
          <w:lang w:val="cs-CZ"/>
        </w:rPr>
        <w:t xml:space="preserve">        }</w:t>
      </w:r>
    </w:p>
    <w:p w:rsidR="00DF07AD" w:rsidRPr="00EF2CE2" w:rsidRDefault="00DF07AD" w:rsidP="00EF2C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666666"/>
          <w:kern w:val="0"/>
          <w:sz w:val="24"/>
          <w:lang w:val="cs-CZ"/>
        </w:rPr>
      </w:pPr>
    </w:p>
    <w:p w:rsidR="00DF07AD" w:rsidRPr="00EF2CE2" w:rsidRDefault="00DF07AD" w:rsidP="00EF2C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666666"/>
          <w:kern w:val="0"/>
          <w:sz w:val="24"/>
          <w:lang w:val="cs-CZ"/>
        </w:rPr>
      </w:pPr>
      <w:r w:rsidRPr="00EF2CE2">
        <w:rPr>
          <w:rFonts w:ascii="宋体" w:hAnsi="宋体" w:cs="宋体"/>
          <w:color w:val="666666"/>
          <w:kern w:val="0"/>
          <w:sz w:val="24"/>
          <w:lang w:val="cs-CZ"/>
        </w:rPr>
        <w:t xml:space="preserve">        /// &lt;summary&gt;</w:t>
      </w:r>
    </w:p>
    <w:p w:rsidR="00DF07AD" w:rsidRPr="00EF2CE2" w:rsidRDefault="00DF07AD" w:rsidP="00EF2C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666666"/>
          <w:kern w:val="0"/>
          <w:sz w:val="24"/>
          <w:lang w:val="cs-CZ"/>
        </w:rPr>
      </w:pPr>
      <w:r w:rsidRPr="00EF2CE2">
        <w:rPr>
          <w:rFonts w:ascii="宋体" w:hAnsi="宋体" w:cs="宋体"/>
          <w:color w:val="666666"/>
          <w:kern w:val="0"/>
          <w:sz w:val="24"/>
          <w:lang w:val="cs-CZ"/>
        </w:rPr>
        <w:t xml:space="preserve">        /// Helper function for tiling layout</w:t>
      </w:r>
    </w:p>
    <w:p w:rsidR="00DF07AD" w:rsidRPr="00EF2CE2" w:rsidRDefault="00DF07AD" w:rsidP="00EF2C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666666"/>
          <w:kern w:val="0"/>
          <w:sz w:val="24"/>
          <w:lang w:val="cs-CZ"/>
        </w:rPr>
      </w:pPr>
      <w:r w:rsidRPr="00EF2CE2">
        <w:rPr>
          <w:rFonts w:ascii="宋体" w:hAnsi="宋体" w:cs="宋体"/>
          <w:color w:val="666666"/>
          <w:kern w:val="0"/>
          <w:sz w:val="24"/>
          <w:lang w:val="cs-CZ"/>
        </w:rPr>
        <w:t xml:space="preserve">        /// &lt;/summary&gt;</w:t>
      </w:r>
    </w:p>
    <w:p w:rsidR="00DF07AD" w:rsidRPr="00EF2CE2" w:rsidRDefault="00DF07AD" w:rsidP="00EF2C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666666"/>
          <w:kern w:val="0"/>
          <w:sz w:val="24"/>
          <w:lang w:val="cs-CZ"/>
        </w:rPr>
      </w:pPr>
      <w:r w:rsidRPr="00EF2CE2">
        <w:rPr>
          <w:rFonts w:ascii="宋体" w:hAnsi="宋体" w:cs="宋体"/>
          <w:color w:val="666666"/>
          <w:kern w:val="0"/>
          <w:sz w:val="24"/>
          <w:lang w:val="cs-CZ"/>
        </w:rPr>
        <w:t xml:space="preserve">        /// &lt;param name="availableSize"&gt;Size available&lt;/param&gt;</w:t>
      </w:r>
    </w:p>
    <w:p w:rsidR="00DF07AD" w:rsidRPr="00EF2CE2" w:rsidRDefault="00DF07AD" w:rsidP="00EF2C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666666"/>
          <w:kern w:val="0"/>
          <w:sz w:val="24"/>
          <w:lang w:val="cs-CZ"/>
        </w:rPr>
      </w:pPr>
      <w:r w:rsidRPr="00EF2CE2">
        <w:rPr>
          <w:rFonts w:ascii="宋体" w:hAnsi="宋体" w:cs="宋体"/>
          <w:color w:val="666666"/>
          <w:kern w:val="0"/>
          <w:sz w:val="24"/>
          <w:lang w:val="cs-CZ"/>
        </w:rPr>
        <w:t xml:space="preserve">        /// &lt;returns&gt;The number of tiles on each row.&lt;/returns&gt;</w:t>
      </w:r>
    </w:p>
    <w:p w:rsidR="00DF07AD" w:rsidRPr="00EF2CE2" w:rsidRDefault="00DF07AD" w:rsidP="00EF2C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666666"/>
          <w:kern w:val="0"/>
          <w:sz w:val="24"/>
          <w:lang w:val="cs-CZ"/>
        </w:rPr>
      </w:pPr>
      <w:r w:rsidRPr="00EF2CE2">
        <w:rPr>
          <w:rFonts w:ascii="宋体" w:hAnsi="宋体" w:cs="宋体"/>
          <w:color w:val="666666"/>
          <w:kern w:val="0"/>
          <w:sz w:val="24"/>
          <w:lang w:val="cs-CZ"/>
        </w:rPr>
        <w:t xml:space="preserve">        int CalculateChildrenPerRow(Size availableSize)</w:t>
      </w:r>
    </w:p>
    <w:p w:rsidR="00DF07AD" w:rsidRPr="00EF2CE2" w:rsidRDefault="00DF07AD" w:rsidP="00EF2C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666666"/>
          <w:kern w:val="0"/>
          <w:sz w:val="24"/>
          <w:lang w:val="cs-CZ"/>
        </w:rPr>
      </w:pPr>
      <w:r w:rsidRPr="00EF2CE2">
        <w:rPr>
          <w:rFonts w:ascii="宋体" w:hAnsi="宋体" w:cs="宋体"/>
          <w:color w:val="666666"/>
          <w:kern w:val="0"/>
          <w:sz w:val="24"/>
          <w:lang w:val="cs-CZ"/>
        </w:rPr>
        <w:t xml:space="preserve">        {</w:t>
      </w:r>
    </w:p>
    <w:p w:rsidR="00DF07AD" w:rsidRPr="00EF2CE2" w:rsidRDefault="00DF07AD" w:rsidP="00EF2C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666666"/>
          <w:kern w:val="0"/>
          <w:sz w:val="24"/>
          <w:lang w:val="cs-CZ"/>
        </w:rPr>
      </w:pPr>
      <w:r w:rsidRPr="00EF2CE2">
        <w:rPr>
          <w:rFonts w:ascii="宋体" w:hAnsi="宋体" w:cs="宋体"/>
          <w:color w:val="666666"/>
          <w:kern w:val="0"/>
          <w:sz w:val="24"/>
          <w:lang w:val="cs-CZ"/>
        </w:rPr>
        <w:t xml:space="preserve">            // Figure out how many children fit on each row</w:t>
      </w:r>
    </w:p>
    <w:p w:rsidR="00DF07AD" w:rsidRPr="00EF2CE2" w:rsidRDefault="00DF07AD" w:rsidP="00EF2C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666666"/>
          <w:kern w:val="0"/>
          <w:sz w:val="24"/>
          <w:lang w:val="cs-CZ"/>
        </w:rPr>
      </w:pPr>
      <w:r w:rsidRPr="00EF2CE2">
        <w:rPr>
          <w:rFonts w:ascii="宋体" w:hAnsi="宋体" w:cs="宋体"/>
          <w:color w:val="666666"/>
          <w:kern w:val="0"/>
          <w:sz w:val="24"/>
          <w:lang w:val="cs-CZ"/>
        </w:rPr>
        <w:t xml:space="preserve">            int childrenPerRow;</w:t>
      </w:r>
    </w:p>
    <w:p w:rsidR="00DF07AD" w:rsidRPr="00EF2CE2" w:rsidRDefault="00DF07AD" w:rsidP="00EF2C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666666"/>
          <w:kern w:val="0"/>
          <w:sz w:val="24"/>
          <w:lang w:val="cs-CZ"/>
        </w:rPr>
      </w:pPr>
      <w:r w:rsidRPr="00EF2CE2">
        <w:rPr>
          <w:rFonts w:ascii="宋体" w:hAnsi="宋体" w:cs="宋体"/>
          <w:color w:val="666666"/>
          <w:kern w:val="0"/>
          <w:sz w:val="24"/>
          <w:lang w:val="cs-CZ"/>
        </w:rPr>
        <w:t xml:space="preserve">            if (availableSize.Width == Double.PositiveInfinity)</w:t>
      </w:r>
    </w:p>
    <w:p w:rsidR="00DF07AD" w:rsidRPr="00EF2CE2" w:rsidRDefault="00DF07AD" w:rsidP="00EF2C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666666"/>
          <w:kern w:val="0"/>
          <w:sz w:val="24"/>
          <w:lang w:val="cs-CZ"/>
        </w:rPr>
      </w:pPr>
      <w:r w:rsidRPr="00EF2CE2">
        <w:rPr>
          <w:rFonts w:ascii="宋体" w:hAnsi="宋体" w:cs="宋体"/>
          <w:color w:val="666666"/>
          <w:kern w:val="0"/>
          <w:sz w:val="24"/>
          <w:lang w:val="cs-CZ"/>
        </w:rPr>
        <w:t xml:space="preserve">                childrenPerRow = this.Children.Count;</w:t>
      </w:r>
    </w:p>
    <w:p w:rsidR="00DF07AD" w:rsidRPr="00EF2CE2" w:rsidRDefault="00DF07AD" w:rsidP="00EF2C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666666"/>
          <w:kern w:val="0"/>
          <w:sz w:val="24"/>
          <w:lang w:val="cs-CZ"/>
        </w:rPr>
      </w:pPr>
      <w:r w:rsidRPr="00EF2CE2">
        <w:rPr>
          <w:rFonts w:ascii="宋体" w:hAnsi="宋体" w:cs="宋体"/>
          <w:color w:val="666666"/>
          <w:kern w:val="0"/>
          <w:sz w:val="24"/>
          <w:lang w:val="cs-CZ"/>
        </w:rPr>
        <w:t xml:space="preserve">            else</w:t>
      </w:r>
    </w:p>
    <w:p w:rsidR="00DF07AD" w:rsidRPr="00EF2CE2" w:rsidRDefault="00DF07AD" w:rsidP="00EF2C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666666"/>
          <w:kern w:val="0"/>
          <w:sz w:val="24"/>
          <w:lang w:val="cs-CZ"/>
        </w:rPr>
      </w:pPr>
      <w:r w:rsidRPr="00EF2CE2">
        <w:rPr>
          <w:rFonts w:ascii="宋体" w:hAnsi="宋体" w:cs="宋体"/>
          <w:color w:val="666666"/>
          <w:kern w:val="0"/>
          <w:sz w:val="24"/>
          <w:lang w:val="cs-CZ"/>
        </w:rPr>
        <w:t xml:space="preserve">                childrenPerRow = Math.Max(1, (int)Math.Floor(availableSize.Width / this.ChildHeight));</w:t>
      </w:r>
    </w:p>
    <w:p w:rsidR="00DF07AD" w:rsidRPr="00EF2CE2" w:rsidRDefault="00DF07AD" w:rsidP="00EF2C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666666"/>
          <w:kern w:val="0"/>
          <w:sz w:val="24"/>
          <w:lang w:val="cs-CZ"/>
        </w:rPr>
      </w:pPr>
      <w:r w:rsidRPr="00EF2CE2">
        <w:rPr>
          <w:rFonts w:ascii="宋体" w:hAnsi="宋体" w:cs="宋体"/>
          <w:color w:val="666666"/>
          <w:kern w:val="0"/>
          <w:sz w:val="24"/>
          <w:lang w:val="cs-CZ"/>
        </w:rPr>
        <w:t xml:space="preserve">            return childrenPerRow;</w:t>
      </w:r>
    </w:p>
    <w:p w:rsidR="00DF07AD" w:rsidRPr="00EF2CE2" w:rsidRDefault="00DF07AD" w:rsidP="00EF2C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666666"/>
          <w:kern w:val="0"/>
          <w:sz w:val="24"/>
          <w:lang w:val="cs-CZ"/>
        </w:rPr>
      </w:pPr>
      <w:r w:rsidRPr="00EF2CE2">
        <w:rPr>
          <w:rFonts w:ascii="宋体" w:hAnsi="宋体" w:cs="宋体"/>
          <w:color w:val="666666"/>
          <w:kern w:val="0"/>
          <w:sz w:val="24"/>
          <w:lang w:val="cs-CZ"/>
        </w:rPr>
        <w:t xml:space="preserve">        }</w:t>
      </w:r>
    </w:p>
    <w:p w:rsidR="00DF07AD" w:rsidRPr="00EF2CE2" w:rsidRDefault="00DF07AD" w:rsidP="00EF2C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666666"/>
          <w:kern w:val="0"/>
          <w:sz w:val="24"/>
          <w:lang w:val="cs-CZ"/>
        </w:rPr>
      </w:pPr>
    </w:p>
    <w:p w:rsidR="00DF07AD" w:rsidRPr="00EF2CE2" w:rsidRDefault="00DF07AD" w:rsidP="00EF2CE2">
      <w:pPr>
        <w:widowControl/>
        <w:shd w:val="clear" w:color="auto" w:fill="FFFFFF"/>
        <w:spacing w:before="100" w:beforeAutospacing="1" w:after="100" w:afterAutospacing="1"/>
        <w:jc w:val="left"/>
        <w:outlineLvl w:val="1"/>
        <w:rPr>
          <w:rFonts w:ascii="Tahoma" w:hAnsi="Tahoma" w:cs="Tahoma"/>
          <w:b/>
          <w:bCs/>
          <w:color w:val="666666"/>
          <w:kern w:val="0"/>
          <w:sz w:val="36"/>
          <w:szCs w:val="36"/>
        </w:rPr>
      </w:pPr>
      <w:r w:rsidRPr="00EF2CE2">
        <w:rPr>
          <w:rFonts w:ascii="Tahoma" w:hAnsi="Tahoma" w:cs="Tahoma"/>
          <w:b/>
          <w:bCs/>
          <w:color w:val="666666"/>
          <w:kern w:val="0"/>
          <w:sz w:val="36"/>
          <w:szCs w:val="36"/>
        </w:rPr>
        <w:t xml:space="preserve">Points of Interest </w:t>
      </w:r>
    </w:p>
    <w:p w:rsidR="00DF07AD" w:rsidRPr="00EF2CE2" w:rsidRDefault="00DF07AD" w:rsidP="00EF2CE2">
      <w:pPr>
        <w:widowControl/>
        <w:shd w:val="clear" w:color="auto" w:fill="FFFFFF"/>
        <w:spacing w:before="100" w:beforeAutospacing="1" w:after="100" w:afterAutospacing="1"/>
        <w:jc w:val="left"/>
        <w:rPr>
          <w:rFonts w:ascii="Tahoma" w:hAnsi="Tahoma" w:cs="Tahoma"/>
          <w:color w:val="666666"/>
          <w:kern w:val="0"/>
          <w:szCs w:val="21"/>
        </w:rPr>
      </w:pPr>
      <w:r w:rsidRPr="00EF2CE2">
        <w:rPr>
          <w:rFonts w:ascii="Tahoma" w:hAnsi="Tahoma" w:cs="Tahoma"/>
          <w:color w:val="666666"/>
          <w:kern w:val="0"/>
          <w:szCs w:val="21"/>
        </w:rPr>
        <w:t>That's all there is to it. I'm sure some-one or some-all will point out the duplication of code within each method, definitely there is room to refactor into generic methods.</w:t>
      </w:r>
    </w:p>
    <w:p w:rsidR="00DF07AD" w:rsidRPr="00EF2CE2" w:rsidRDefault="00DF07AD" w:rsidP="00EF2CE2">
      <w:pPr>
        <w:widowControl/>
        <w:shd w:val="clear" w:color="auto" w:fill="FFFFFF"/>
        <w:spacing w:before="100" w:beforeAutospacing="1" w:after="100" w:afterAutospacing="1"/>
        <w:jc w:val="left"/>
        <w:outlineLvl w:val="1"/>
        <w:rPr>
          <w:rFonts w:ascii="Tahoma" w:hAnsi="Tahoma" w:cs="Tahoma"/>
          <w:b/>
          <w:bCs/>
          <w:color w:val="666666"/>
          <w:kern w:val="0"/>
          <w:sz w:val="36"/>
          <w:szCs w:val="36"/>
        </w:rPr>
      </w:pPr>
      <w:r w:rsidRPr="00EF2CE2">
        <w:rPr>
          <w:rFonts w:ascii="Tahoma" w:hAnsi="Tahoma" w:cs="Tahoma"/>
          <w:b/>
          <w:bCs/>
          <w:color w:val="666666"/>
          <w:kern w:val="0"/>
          <w:sz w:val="36"/>
          <w:szCs w:val="36"/>
        </w:rPr>
        <w:t>History</w:t>
      </w:r>
    </w:p>
    <w:p w:rsidR="00DF07AD" w:rsidRDefault="00DF07AD"/>
    <w:sectPr w:rsidR="00DF07AD" w:rsidSect="00DF07AD">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9D6D18"/>
    <w:multiLevelType w:val="multilevel"/>
    <w:tmpl w:val="EB722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noLineBreaksAfter w:lang="zh-CN" w:val="([{·‘“〈《「『【〔〖（．［｛￡￥"/>
  <w:noLineBreaksBefore w:lang="zh-CN" w:val="!),.:;?]}¨·ˇˉ―‖’”…∶、。〃々〉》」』】〕〗！＂＇），．：；？］｀｜｝～￠"/>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F2CE2"/>
    <w:rsid w:val="00015C11"/>
    <w:rsid w:val="000340A9"/>
    <w:rsid w:val="0006229A"/>
    <w:rsid w:val="00065F67"/>
    <w:rsid w:val="000821BB"/>
    <w:rsid w:val="000C3193"/>
    <w:rsid w:val="000C577B"/>
    <w:rsid w:val="000D4680"/>
    <w:rsid w:val="000E2102"/>
    <w:rsid w:val="000E325E"/>
    <w:rsid w:val="000F2258"/>
    <w:rsid w:val="0011661A"/>
    <w:rsid w:val="001359CE"/>
    <w:rsid w:val="001413CD"/>
    <w:rsid w:val="00141DB1"/>
    <w:rsid w:val="0015157B"/>
    <w:rsid w:val="001636DE"/>
    <w:rsid w:val="00171BA7"/>
    <w:rsid w:val="001D3A01"/>
    <w:rsid w:val="001F7165"/>
    <w:rsid w:val="00202E06"/>
    <w:rsid w:val="0020325D"/>
    <w:rsid w:val="002A2A0F"/>
    <w:rsid w:val="002A3C0B"/>
    <w:rsid w:val="002A4972"/>
    <w:rsid w:val="00322980"/>
    <w:rsid w:val="00342D68"/>
    <w:rsid w:val="003957E1"/>
    <w:rsid w:val="003D31E2"/>
    <w:rsid w:val="003D5FF6"/>
    <w:rsid w:val="00474706"/>
    <w:rsid w:val="0049300C"/>
    <w:rsid w:val="004D24AD"/>
    <w:rsid w:val="005756C7"/>
    <w:rsid w:val="005A0871"/>
    <w:rsid w:val="005C0A6E"/>
    <w:rsid w:val="005D2196"/>
    <w:rsid w:val="005D248C"/>
    <w:rsid w:val="005E03B5"/>
    <w:rsid w:val="00662BF1"/>
    <w:rsid w:val="006C17A1"/>
    <w:rsid w:val="007310B6"/>
    <w:rsid w:val="00734FA8"/>
    <w:rsid w:val="0076071F"/>
    <w:rsid w:val="00783F64"/>
    <w:rsid w:val="007B127D"/>
    <w:rsid w:val="00807C44"/>
    <w:rsid w:val="00826D1B"/>
    <w:rsid w:val="00861ACC"/>
    <w:rsid w:val="0089178E"/>
    <w:rsid w:val="00896C65"/>
    <w:rsid w:val="008A14FE"/>
    <w:rsid w:val="008F560E"/>
    <w:rsid w:val="00930E3C"/>
    <w:rsid w:val="00956C38"/>
    <w:rsid w:val="009953AA"/>
    <w:rsid w:val="00A84230"/>
    <w:rsid w:val="00A93EFA"/>
    <w:rsid w:val="00A953DF"/>
    <w:rsid w:val="00AF2ADA"/>
    <w:rsid w:val="00B02A22"/>
    <w:rsid w:val="00B16D33"/>
    <w:rsid w:val="00C15B84"/>
    <w:rsid w:val="00C17DDB"/>
    <w:rsid w:val="00C33153"/>
    <w:rsid w:val="00C91A15"/>
    <w:rsid w:val="00CE60E0"/>
    <w:rsid w:val="00D46589"/>
    <w:rsid w:val="00DC2C74"/>
    <w:rsid w:val="00DD420F"/>
    <w:rsid w:val="00DF07AD"/>
    <w:rsid w:val="00DF349D"/>
    <w:rsid w:val="00E156ED"/>
    <w:rsid w:val="00E3221C"/>
    <w:rsid w:val="00E95F52"/>
    <w:rsid w:val="00EC305E"/>
    <w:rsid w:val="00EE7AB4"/>
    <w:rsid w:val="00EF2CE2"/>
    <w:rsid w:val="00F23EEF"/>
    <w:rsid w:val="00F34D37"/>
    <w:rsid w:val="00F50424"/>
    <w:rsid w:val="00F9476F"/>
    <w:rsid w:val="00F9647E"/>
    <w:rsid w:val="00FD0A4A"/>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rPr>
      <w:szCs w:val="24"/>
    </w:rPr>
  </w:style>
  <w:style w:type="paragraph" w:styleId="Heading2">
    <w:name w:val="heading 2"/>
    <w:basedOn w:val="Normal"/>
    <w:link w:val="Heading2Char"/>
    <w:uiPriority w:val="99"/>
    <w:qFormat/>
    <w:rsid w:val="00EF2CE2"/>
    <w:pPr>
      <w:widowControl/>
      <w:spacing w:before="100" w:beforeAutospacing="1" w:after="100" w:afterAutospacing="1"/>
      <w:jc w:val="left"/>
      <w:outlineLvl w:val="1"/>
    </w:pPr>
    <w:rPr>
      <w:rFonts w:ascii="宋体" w:hAnsi="宋体" w:cs="宋体"/>
      <w:b/>
      <w:bCs/>
      <w:kern w:val="0"/>
      <w:sz w:val="36"/>
      <w:szCs w:val="36"/>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E93F6F"/>
    <w:rPr>
      <w:rFonts w:asciiTheme="majorHAnsi" w:eastAsiaTheme="majorEastAsia" w:hAnsiTheme="majorHAnsi" w:cstheme="majorBidi"/>
      <w:b/>
      <w:bCs/>
      <w:sz w:val="32"/>
      <w:szCs w:val="32"/>
    </w:rPr>
  </w:style>
  <w:style w:type="character" w:styleId="Hyperlink">
    <w:name w:val="Hyperlink"/>
    <w:basedOn w:val="DefaultParagraphFont"/>
    <w:uiPriority w:val="99"/>
    <w:rsid w:val="00EF2CE2"/>
    <w:rPr>
      <w:rFonts w:cs="Times New Roman"/>
      <w:color w:val="0195C5"/>
      <w:u w:val="none"/>
      <w:effect w:val="none"/>
    </w:rPr>
  </w:style>
  <w:style w:type="character" w:styleId="HTMLCode">
    <w:name w:val="HTML Code"/>
    <w:basedOn w:val="DefaultParagraphFont"/>
    <w:uiPriority w:val="99"/>
    <w:rsid w:val="00EF2CE2"/>
    <w:rPr>
      <w:rFonts w:ascii="宋体" w:eastAsia="宋体" w:hAnsi="宋体" w:cs="宋体"/>
      <w:sz w:val="24"/>
      <w:szCs w:val="24"/>
    </w:rPr>
  </w:style>
  <w:style w:type="paragraph" w:styleId="HTMLPreformatted">
    <w:name w:val="HTML Preformatted"/>
    <w:basedOn w:val="Normal"/>
    <w:link w:val="HTMLPreformattedChar"/>
    <w:uiPriority w:val="99"/>
    <w:rsid w:val="00EF2C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PreformattedChar">
    <w:name w:val="HTML Preformatted Char"/>
    <w:basedOn w:val="DefaultParagraphFont"/>
    <w:link w:val="HTMLPreformatted"/>
    <w:uiPriority w:val="99"/>
    <w:semiHidden/>
    <w:rsid w:val="00E93F6F"/>
    <w:rPr>
      <w:rFonts w:ascii="Courier New" w:hAnsi="Courier New" w:cs="Courier New"/>
      <w:sz w:val="20"/>
      <w:szCs w:val="20"/>
    </w:rPr>
  </w:style>
  <w:style w:type="character" w:customStyle="1" w:styleId="code-summarycomment">
    <w:name w:val="code-summarycomment"/>
    <w:basedOn w:val="DefaultParagraphFont"/>
    <w:uiPriority w:val="99"/>
    <w:rsid w:val="00EF2CE2"/>
    <w:rPr>
      <w:rFonts w:cs="Times New Roman"/>
    </w:rPr>
  </w:style>
  <w:style w:type="character" w:customStyle="1" w:styleId="code-comment">
    <w:name w:val="code-comment"/>
    <w:basedOn w:val="DefaultParagraphFont"/>
    <w:uiPriority w:val="99"/>
    <w:rsid w:val="00EF2CE2"/>
    <w:rPr>
      <w:rFonts w:cs="Times New Roman"/>
    </w:rPr>
  </w:style>
  <w:style w:type="character" w:customStyle="1" w:styleId="code-keyword">
    <w:name w:val="code-keyword"/>
    <w:basedOn w:val="DefaultParagraphFont"/>
    <w:uiPriority w:val="99"/>
    <w:rsid w:val="00EF2CE2"/>
    <w:rPr>
      <w:rFonts w:cs="Times New Roman"/>
    </w:rPr>
  </w:style>
  <w:style w:type="character" w:customStyle="1" w:styleId="code-string">
    <w:name w:val="code-string"/>
    <w:basedOn w:val="DefaultParagraphFont"/>
    <w:uiPriority w:val="99"/>
    <w:rsid w:val="00EF2CE2"/>
    <w:rPr>
      <w:rFonts w:cs="Times New Roman"/>
    </w:rPr>
  </w:style>
  <w:style w:type="character" w:customStyle="1" w:styleId="code-digit">
    <w:name w:val="code-digit"/>
    <w:basedOn w:val="DefaultParagraphFont"/>
    <w:uiPriority w:val="99"/>
    <w:rsid w:val="00EF2CE2"/>
    <w:rPr>
      <w:rFonts w:cs="Times New Roman"/>
    </w:rPr>
  </w:style>
  <w:style w:type="character" w:customStyle="1" w:styleId="code-sdkkeyword">
    <w:name w:val="code-sdkkeyword"/>
    <w:basedOn w:val="DefaultParagraphFont"/>
    <w:uiPriority w:val="99"/>
    <w:rsid w:val="00EF2CE2"/>
    <w:rPr>
      <w:rFonts w:cs="Times New Roman"/>
    </w:rPr>
  </w:style>
</w:styles>
</file>

<file path=word/webSettings.xml><?xml version="1.0" encoding="utf-8"?>
<w:webSettings xmlns:r="http://schemas.openxmlformats.org/officeDocument/2006/relationships" xmlns:w="http://schemas.openxmlformats.org/wordprocessingml/2006/main">
  <w:divs>
    <w:div w:id="1477723763">
      <w:marLeft w:val="0"/>
      <w:marRight w:val="0"/>
      <w:marTop w:val="0"/>
      <w:marBottom w:val="0"/>
      <w:divBdr>
        <w:top w:val="none" w:sz="0" w:space="0" w:color="auto"/>
        <w:left w:val="none" w:sz="0" w:space="0" w:color="auto"/>
        <w:bottom w:val="none" w:sz="0" w:space="0" w:color="auto"/>
        <w:right w:val="none" w:sz="0" w:space="0" w:color="auto"/>
      </w:divBdr>
      <w:divsChild>
        <w:div w:id="1477723759">
          <w:marLeft w:val="0"/>
          <w:marRight w:val="0"/>
          <w:marTop w:val="0"/>
          <w:marBottom w:val="0"/>
          <w:divBdr>
            <w:top w:val="none" w:sz="0" w:space="0" w:color="auto"/>
            <w:left w:val="none" w:sz="0" w:space="0" w:color="auto"/>
            <w:bottom w:val="none" w:sz="0" w:space="0" w:color="auto"/>
            <w:right w:val="none" w:sz="0" w:space="0" w:color="auto"/>
          </w:divBdr>
          <w:divsChild>
            <w:div w:id="1477723755">
              <w:marLeft w:val="0"/>
              <w:marRight w:val="0"/>
              <w:marTop w:val="0"/>
              <w:marBottom w:val="0"/>
              <w:divBdr>
                <w:top w:val="single" w:sz="2" w:space="0" w:color="0000FF"/>
                <w:left w:val="single" w:sz="2" w:space="0" w:color="0000FF"/>
                <w:bottom w:val="single" w:sz="2" w:space="0" w:color="0000FF"/>
                <w:right w:val="single" w:sz="2" w:space="0" w:color="0000FF"/>
              </w:divBdr>
              <w:divsChild>
                <w:div w:id="1477723761">
                  <w:marLeft w:val="0"/>
                  <w:marRight w:val="0"/>
                  <w:marTop w:val="0"/>
                  <w:marBottom w:val="300"/>
                  <w:divBdr>
                    <w:top w:val="none" w:sz="0" w:space="0" w:color="auto"/>
                    <w:left w:val="none" w:sz="0" w:space="0" w:color="auto"/>
                    <w:bottom w:val="none" w:sz="0" w:space="0" w:color="auto"/>
                    <w:right w:val="none" w:sz="0" w:space="0" w:color="auto"/>
                  </w:divBdr>
                  <w:divsChild>
                    <w:div w:id="1477723764">
                      <w:marLeft w:val="0"/>
                      <w:marRight w:val="0"/>
                      <w:marTop w:val="0"/>
                      <w:marBottom w:val="0"/>
                      <w:divBdr>
                        <w:top w:val="none" w:sz="0" w:space="0" w:color="auto"/>
                        <w:left w:val="none" w:sz="0" w:space="0" w:color="auto"/>
                        <w:bottom w:val="none" w:sz="0" w:space="0" w:color="auto"/>
                        <w:right w:val="none" w:sz="0" w:space="0" w:color="auto"/>
                      </w:divBdr>
                      <w:divsChild>
                        <w:div w:id="1477723756">
                          <w:marLeft w:val="0"/>
                          <w:marRight w:val="0"/>
                          <w:marTop w:val="0"/>
                          <w:marBottom w:val="300"/>
                          <w:divBdr>
                            <w:top w:val="none" w:sz="0" w:space="0" w:color="auto"/>
                            <w:left w:val="none" w:sz="0" w:space="0" w:color="auto"/>
                            <w:bottom w:val="none" w:sz="0" w:space="0" w:color="auto"/>
                            <w:right w:val="none" w:sz="0" w:space="0" w:color="auto"/>
                          </w:divBdr>
                          <w:divsChild>
                            <w:div w:id="1477723757">
                              <w:marLeft w:val="0"/>
                              <w:marRight w:val="0"/>
                              <w:marTop w:val="120"/>
                              <w:marBottom w:val="0"/>
                              <w:divBdr>
                                <w:top w:val="none" w:sz="0" w:space="0" w:color="auto"/>
                                <w:left w:val="none" w:sz="0" w:space="0" w:color="auto"/>
                                <w:bottom w:val="none" w:sz="0" w:space="0" w:color="auto"/>
                                <w:right w:val="none" w:sz="0" w:space="0" w:color="auto"/>
                              </w:divBdr>
                              <w:divsChild>
                                <w:div w:id="1477723762">
                                  <w:marLeft w:val="0"/>
                                  <w:marRight w:val="0"/>
                                  <w:marTop w:val="0"/>
                                  <w:marBottom w:val="0"/>
                                  <w:divBdr>
                                    <w:top w:val="none" w:sz="0" w:space="0" w:color="auto"/>
                                    <w:left w:val="none" w:sz="0" w:space="0" w:color="auto"/>
                                    <w:bottom w:val="none" w:sz="0" w:space="0" w:color="auto"/>
                                    <w:right w:val="none" w:sz="0" w:space="0" w:color="auto"/>
                                  </w:divBdr>
                                  <w:divsChild>
                                    <w:div w:id="147772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72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odeproject.com/KB/WPF/VirtualTilePanelFillMod/VirtualizingTilePanel.zip" TargetMode="External"/><Relationship Id="rId3" Type="http://schemas.openxmlformats.org/officeDocument/2006/relationships/settings" Target="settings.xml"/><Relationship Id="rId7" Type="http://schemas.openxmlformats.org/officeDocument/2006/relationships/hyperlink" Target="http://www.cyqdata.com/cnblogs/article-cate-2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yqdata.com/cnblogs/admin/article-edit-25097" TargetMode="External"/><Relationship Id="rId11" Type="http://schemas.openxmlformats.org/officeDocument/2006/relationships/theme" Target="theme/theme1.xml"/><Relationship Id="rId5" Type="http://schemas.openxmlformats.org/officeDocument/2006/relationships/hyperlink" Target="http://www.cyqdata.com/cnblogs/article-detail-25097"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blogs.msdn.com/b/dancre/archive/2006/02/16/implementing-a-virtualizingpanel-part-4-the-good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4</TotalTime>
  <Pages>7</Pages>
  <Words>1619</Words>
  <Characters>9233</Characters>
  <Application>Microsoft Office Outlook</Application>
  <DocSecurity>0</DocSecurity>
  <Lines>0</Lines>
  <Paragraphs>0</Paragraphs>
  <ScaleCrop>false</ScaleCrop>
  <Company>微软中国</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Dan Crevier's VirtualizingTilePanel Mod</dc:title>
  <dc:subject/>
  <dc:creator>微软用户</dc:creator>
  <cp:keywords/>
  <dc:description/>
  <cp:lastModifiedBy>微软用户</cp:lastModifiedBy>
  <cp:revision>1</cp:revision>
  <dcterms:created xsi:type="dcterms:W3CDTF">2012-02-10T04:15:00Z</dcterms:created>
  <dcterms:modified xsi:type="dcterms:W3CDTF">2012-02-10T04:19:00Z</dcterms:modified>
</cp:coreProperties>
</file>